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13354636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F549BEE" w14:textId="604A25D0" w:rsidR="00556337" w:rsidRPr="00565B06" w:rsidRDefault="00826DB5" w:rsidP="00E5521B">
            <w:pPr>
              <w:pStyle w:val="Title"/>
            </w:pPr>
            <w:r>
              <w:t>Danae</w:t>
            </w:r>
            <w:r w:rsidR="00D17950">
              <w:t>-NAtalie</w:t>
            </w:r>
          </w:p>
          <w:p w14:paraId="6BEF007B" w14:textId="77777777" w:rsidR="00FE18B2" w:rsidRPr="00565B06" w:rsidRDefault="00826DB5" w:rsidP="00826DB5">
            <w:pPr>
              <w:pStyle w:val="Subtitle"/>
            </w:pPr>
            <w:r>
              <w:t>Savvidi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415"/>
              <w:gridCol w:w="185"/>
            </w:tblGrid>
            <w:tr w:rsidR="00323C3F" w:rsidRPr="009D0878" w14:paraId="6CB32206" w14:textId="77777777" w:rsidTr="00585C29">
              <w:tc>
                <w:tcPr>
                  <w:tcW w:w="3415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AF254CF" w14:textId="77777777" w:rsidR="00323C3F" w:rsidRPr="009D0878" w:rsidRDefault="00886B6D" w:rsidP="005E3E78">
                  <w:pPr>
                    <w:pStyle w:val="ContactInfo"/>
                    <w:ind w:left="-940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08C40AD7139945B9A663203754DD63F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proofErr w:type="spellStart"/>
                      <w:r w:rsidR="00680E4D">
                        <w:t>Diktamou</w:t>
                      </w:r>
                      <w:proofErr w:type="spellEnd"/>
                      <w:r w:rsidR="00680E4D">
                        <w:t xml:space="preserve"> 5, Heraklion</w:t>
                      </w:r>
                      <w:r w:rsidR="005E3E78">
                        <w:t xml:space="preserve">, </w:t>
                      </w:r>
                      <w:r w:rsidR="00680E4D">
                        <w:t>Crete, Greece</w:t>
                      </w:r>
                    </w:sdtContent>
                  </w:sdt>
                </w:p>
              </w:tc>
              <w:tc>
                <w:tcPr>
                  <w:tcW w:w="18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DAC7937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it-IT" w:eastAsia="it-IT"/>
                    </w:rPr>
                    <mc:AlternateContent>
                      <mc:Choice Requires="wps">
                        <w:drawing>
                          <wp:inline distT="0" distB="0" distL="0" distR="0" wp14:anchorId="1FDE3532" wp14:editId="2AAB8DB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EF948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662614F4" w14:textId="77777777" w:rsidTr="00585C29">
              <w:sdt>
                <w:sdtPr>
                  <w:alias w:val="Enter phone:"/>
                  <w:tag w:val="Enter phone:"/>
                  <w:id w:val="-1849400302"/>
                  <w:placeholder>
                    <w:docPart w:val="49F2463F5FEF4539A42213020F5A7FF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415" w:type="dxa"/>
                      <w:tcMar>
                        <w:left w:w="720" w:type="dxa"/>
                        <w:right w:w="29" w:type="dxa"/>
                      </w:tcMar>
                    </w:tcPr>
                    <w:p w14:paraId="2F2D215D" w14:textId="77777777" w:rsidR="00323C3F" w:rsidRPr="009D0878" w:rsidRDefault="00030E10" w:rsidP="00030E10">
                      <w:pPr>
                        <w:pStyle w:val="ContactInfo"/>
                      </w:pPr>
                      <w:r>
                        <w:t>+30 6937856396</w:t>
                      </w:r>
                    </w:p>
                  </w:tc>
                </w:sdtContent>
              </w:sdt>
              <w:tc>
                <w:tcPr>
                  <w:tcW w:w="185" w:type="dxa"/>
                  <w:tcMar>
                    <w:left w:w="0" w:type="dxa"/>
                    <w:right w:w="0" w:type="dxa"/>
                  </w:tcMar>
                </w:tcPr>
                <w:p w14:paraId="7165B6E3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it-IT" w:eastAsia="it-IT"/>
                    </w:rPr>
                    <mc:AlternateContent>
                      <mc:Choice Requires="wps">
                        <w:drawing>
                          <wp:inline distT="0" distB="0" distL="0" distR="0" wp14:anchorId="12678091" wp14:editId="27BBF62C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86CFD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B652BD5" w14:textId="77777777" w:rsidTr="00585C29">
              <w:sdt>
                <w:sdtPr>
                  <w:alias w:val="Enter email:"/>
                  <w:tag w:val="Enter email:"/>
                  <w:id w:val="-675184368"/>
                  <w:placeholder>
                    <w:docPart w:val="E590474FF8424947903B790D49852EE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415" w:type="dxa"/>
                      <w:tcMar>
                        <w:left w:w="720" w:type="dxa"/>
                        <w:right w:w="29" w:type="dxa"/>
                      </w:tcMar>
                    </w:tcPr>
                    <w:p w14:paraId="5DFEC375" w14:textId="20AF802E" w:rsidR="00323C3F" w:rsidRPr="009D0878" w:rsidRDefault="00030E10" w:rsidP="00030E10">
                      <w:pPr>
                        <w:pStyle w:val="ContactInfo"/>
                      </w:pPr>
                      <w:r>
                        <w:t>danaesavvidi@gmail.com</w:t>
                      </w:r>
                    </w:p>
                  </w:tc>
                </w:sdtContent>
              </w:sdt>
              <w:tc>
                <w:tcPr>
                  <w:tcW w:w="185" w:type="dxa"/>
                  <w:tcMar>
                    <w:left w:w="0" w:type="dxa"/>
                    <w:right w:w="0" w:type="dxa"/>
                  </w:tcMar>
                </w:tcPr>
                <w:p w14:paraId="119D5226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  <w:lang w:val="it-IT" w:eastAsia="it-IT"/>
                    </w:rPr>
                    <mc:AlternateContent>
                      <mc:Choice Requires="wps">
                        <w:drawing>
                          <wp:inline distT="0" distB="0" distL="0" distR="0" wp14:anchorId="70DFB200" wp14:editId="50BC96C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44FD8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6CB8FEAD" w14:textId="77777777" w:rsidTr="00585C29">
              <w:sdt>
                <w:sdtPr>
                  <w:rPr>
                    <w:rFonts w:ascii="Segoe UI" w:hAnsi="Segoe UI" w:cs="Segoe UI"/>
                    <w:sz w:val="20"/>
                    <w:szCs w:val="21"/>
                    <w:shd w:val="clear" w:color="auto" w:fill="FFFFFF"/>
                  </w:rPr>
                  <w:alias w:val="Enter LinkedIn profile:"/>
                  <w:tag w:val="Enter LinkedIn profile:"/>
                  <w:id w:val="1102843699"/>
                  <w:placeholder>
                    <w:docPart w:val="341F50ADBD8342B6B3BC78B7DA874BF5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415" w:type="dxa"/>
                      <w:tcMar>
                        <w:left w:w="720" w:type="dxa"/>
                        <w:right w:w="29" w:type="dxa"/>
                      </w:tcMar>
                    </w:tcPr>
                    <w:p w14:paraId="534F74C7" w14:textId="77777777" w:rsidR="00323C3F" w:rsidRPr="009D0878" w:rsidRDefault="00680E4D" w:rsidP="00D933B4">
                      <w:pPr>
                        <w:pStyle w:val="ContactInfo"/>
                      </w:pPr>
                      <w:r>
                        <w:rPr>
                          <w:rFonts w:ascii="Segoe UI" w:hAnsi="Segoe UI" w:cs="Segoe UI"/>
                          <w:sz w:val="20"/>
                          <w:szCs w:val="21"/>
                          <w:shd w:val="clear" w:color="auto" w:fill="FFFFFF"/>
                          <w:lang w:val="en-GB"/>
                        </w:rPr>
                        <w:t xml:space="preserve">Danae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1"/>
                          <w:shd w:val="clear" w:color="auto" w:fill="FFFFFF"/>
                          <w:lang w:val="en-GB"/>
                        </w:rPr>
                        <w:t>Savvidi</w:t>
                      </w:r>
                      <w:proofErr w:type="spellEnd"/>
                    </w:p>
                  </w:tc>
                </w:sdtContent>
              </w:sdt>
              <w:tc>
                <w:tcPr>
                  <w:tcW w:w="185" w:type="dxa"/>
                  <w:tcMar>
                    <w:left w:w="0" w:type="dxa"/>
                    <w:right w:w="0" w:type="dxa"/>
                  </w:tcMar>
                </w:tcPr>
                <w:p w14:paraId="2A3FCD70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it-IT" w:eastAsia="it-IT"/>
                    </w:rPr>
                    <mc:AlternateContent>
                      <mc:Choice Requires="wps">
                        <w:drawing>
                          <wp:inline distT="0" distB="0" distL="0" distR="0" wp14:anchorId="6DF1E00E" wp14:editId="732D7204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F426D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1CF7F0B" w14:textId="77777777" w:rsidTr="00585C29">
              <w:tc>
                <w:tcPr>
                  <w:tcW w:w="3415" w:type="dxa"/>
                  <w:tcMar>
                    <w:left w:w="720" w:type="dxa"/>
                    <w:right w:w="29" w:type="dxa"/>
                  </w:tcMar>
                </w:tcPr>
                <w:p w14:paraId="100F2D82" w14:textId="77777777" w:rsidR="00323C3F" w:rsidRPr="009D0878" w:rsidRDefault="00323C3F" w:rsidP="00030E10">
                  <w:pPr>
                    <w:pStyle w:val="ContactInfo"/>
                    <w:jc w:val="left"/>
                  </w:pPr>
                </w:p>
              </w:tc>
              <w:tc>
                <w:tcPr>
                  <w:tcW w:w="185" w:type="dxa"/>
                  <w:tcMar>
                    <w:left w:w="0" w:type="dxa"/>
                    <w:right w:w="0" w:type="dxa"/>
                  </w:tcMar>
                </w:tcPr>
                <w:p w14:paraId="3151950A" w14:textId="77777777" w:rsidR="00323C3F" w:rsidRPr="009D0878" w:rsidRDefault="00323C3F" w:rsidP="00323C3F">
                  <w:pPr>
                    <w:pStyle w:val="Icons"/>
                  </w:pPr>
                </w:p>
              </w:tc>
            </w:tr>
          </w:tbl>
          <w:p w14:paraId="30499DBE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3FFD2451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DD34454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val="it-IT" w:eastAsia="it-IT"/>
              </w:rPr>
              <mc:AlternateContent>
                <mc:Choice Requires="wpg">
                  <w:drawing>
                    <wp:inline distT="0" distB="0" distL="0" distR="0" wp14:anchorId="317C0A40" wp14:editId="7EA20A65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A0DAA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CF14BFE" w14:textId="77777777" w:rsidR="000E24AC" w:rsidRPr="00565B06" w:rsidRDefault="008F6151" w:rsidP="008F6151">
            <w:pPr>
              <w:pStyle w:val="Heading1"/>
              <w:outlineLvl w:val="0"/>
            </w:pPr>
            <w:r>
              <w:t>Personal statement/highlights</w:t>
            </w:r>
          </w:p>
        </w:tc>
      </w:tr>
    </w:tbl>
    <w:p w14:paraId="6D67177B" w14:textId="77777777" w:rsidR="00B035B2" w:rsidRPr="00341C9F" w:rsidRDefault="00B035B2" w:rsidP="003A18BC">
      <w:pPr>
        <w:rPr>
          <w:b/>
          <w:color w:val="auto"/>
        </w:rPr>
      </w:pPr>
      <w:r w:rsidRPr="000553BC">
        <w:rPr>
          <w:b/>
          <w:sz w:val="32"/>
        </w:rPr>
        <w:tab/>
      </w:r>
      <w:r w:rsidRPr="00341C9F">
        <w:rPr>
          <w:b/>
          <w:color w:val="auto"/>
        </w:rPr>
        <w:t>Awards and Achievements:</w:t>
      </w:r>
    </w:p>
    <w:p w14:paraId="26FCC4A5" w14:textId="77777777" w:rsidR="003709B4" w:rsidRPr="003709B4" w:rsidRDefault="00B035B2" w:rsidP="003709B4">
      <w:pPr>
        <w:pStyle w:val="ListParagraph"/>
        <w:numPr>
          <w:ilvl w:val="0"/>
          <w:numId w:val="22"/>
        </w:numPr>
        <w:rPr>
          <w:color w:val="404040" w:themeColor="text1" w:themeTint="BF"/>
        </w:rPr>
      </w:pPr>
      <w:r w:rsidRPr="00341C9F">
        <w:rPr>
          <w:color w:val="404040" w:themeColor="text1" w:themeTint="BF"/>
        </w:rPr>
        <w:t>Created a mobile phone application for school:</w:t>
      </w:r>
    </w:p>
    <w:p w14:paraId="4A10A444" w14:textId="77777777" w:rsidR="00B035B2" w:rsidRPr="00341C9F" w:rsidRDefault="00B035B2" w:rsidP="003A18BC">
      <w:pPr>
        <w:pStyle w:val="ListParagraph"/>
        <w:numPr>
          <w:ilvl w:val="1"/>
          <w:numId w:val="22"/>
        </w:numPr>
        <w:rPr>
          <w:color w:val="404040" w:themeColor="text1" w:themeTint="BF"/>
        </w:rPr>
      </w:pPr>
      <w:r w:rsidRPr="00341C9F">
        <w:rPr>
          <w:color w:val="404040" w:themeColor="text1" w:themeTint="BF"/>
        </w:rPr>
        <w:t>Age 12</w:t>
      </w:r>
      <w:r>
        <w:rPr>
          <w:color w:val="404040" w:themeColor="text1" w:themeTint="BF"/>
        </w:rPr>
        <w:t>-</w:t>
      </w:r>
      <w:r w:rsidRPr="00341C9F">
        <w:rPr>
          <w:color w:val="404040" w:themeColor="text1" w:themeTint="BF"/>
        </w:rPr>
        <w:t>13</w:t>
      </w:r>
    </w:p>
    <w:p w14:paraId="7B7A92A0" w14:textId="77777777" w:rsidR="00B035B2" w:rsidRPr="003709B4" w:rsidRDefault="00B62F12" w:rsidP="003709B4">
      <w:pPr>
        <w:pStyle w:val="ListParagraph"/>
        <w:numPr>
          <w:ilvl w:val="1"/>
          <w:numId w:val="22"/>
        </w:numPr>
        <w:rPr>
          <w:color w:val="005E7F" w:themeColor="accent5" w:themeShade="BF"/>
        </w:rPr>
      </w:pPr>
      <w:r>
        <w:rPr>
          <w:color w:val="404040" w:themeColor="text1" w:themeTint="BF"/>
        </w:rPr>
        <w:t>Featured</w:t>
      </w:r>
      <w:r w:rsidR="00B035B2">
        <w:rPr>
          <w:color w:val="404040" w:themeColor="text1" w:themeTint="BF"/>
        </w:rPr>
        <w:t xml:space="preserve"> o</w:t>
      </w:r>
      <w:r w:rsidR="00BF09C3">
        <w:rPr>
          <w:color w:val="404040" w:themeColor="text1" w:themeTint="BF"/>
        </w:rPr>
        <w:t>n few</w:t>
      </w:r>
      <w:r w:rsidR="00B035B2" w:rsidRPr="00341C9F">
        <w:rPr>
          <w:color w:val="404040" w:themeColor="text1" w:themeTint="BF"/>
        </w:rPr>
        <w:t xml:space="preserve"> newspaper</w:t>
      </w:r>
      <w:r w:rsidR="00BF09C3">
        <w:rPr>
          <w:color w:val="404040" w:themeColor="text1" w:themeTint="BF"/>
        </w:rPr>
        <w:t>s</w:t>
      </w:r>
      <w:r w:rsidR="00B035B2" w:rsidRPr="00341C9F">
        <w:rPr>
          <w:color w:val="404040" w:themeColor="text1" w:themeTint="BF"/>
        </w:rPr>
        <w:t xml:space="preserve"> and </w:t>
      </w:r>
      <w:r w:rsidR="00B035B2">
        <w:rPr>
          <w:color w:val="404040" w:themeColor="text1" w:themeTint="BF"/>
        </w:rPr>
        <w:t xml:space="preserve">National </w:t>
      </w:r>
      <w:r w:rsidR="003709B4">
        <w:rPr>
          <w:color w:val="404040" w:themeColor="text1" w:themeTint="BF"/>
        </w:rPr>
        <w:t>ERT</w:t>
      </w:r>
      <w:r w:rsidR="00B035B2" w:rsidRPr="00E92737">
        <w:rPr>
          <w:color w:val="404040" w:themeColor="text1" w:themeTint="BF"/>
        </w:rPr>
        <w:t xml:space="preserve"> </w:t>
      </w:r>
      <w:r w:rsidR="00B035B2" w:rsidRPr="00341C9F">
        <w:rPr>
          <w:color w:val="404040" w:themeColor="text1" w:themeTint="BF"/>
        </w:rPr>
        <w:t>TV</w:t>
      </w:r>
      <w:r w:rsidR="003709B4" w:rsidRPr="003709B4">
        <w:rPr>
          <w:color w:val="404040" w:themeColor="text1" w:themeTint="BF"/>
          <w:lang w:val="en-GB"/>
        </w:rPr>
        <w:t xml:space="preserve">: </w:t>
      </w:r>
      <w:r w:rsidR="003709B4" w:rsidRPr="003709B4">
        <w:rPr>
          <w:color w:val="005E7F" w:themeColor="accent5" w:themeShade="BF"/>
          <w:lang w:val="en-GB"/>
        </w:rPr>
        <w:t>http://www.ert.gr/perifereiakoi-stathmoi/chania/iraklio-mia-protoporiaki-efarmogi-gia-kinita-tilefona-ke-tablets-apo-mathitria/</w:t>
      </w:r>
    </w:p>
    <w:p w14:paraId="285800BC" w14:textId="2AFBA9FA" w:rsidR="00B035B2" w:rsidRDefault="00B035B2" w:rsidP="003A18BC">
      <w:pPr>
        <w:pStyle w:val="ListParagraph"/>
        <w:numPr>
          <w:ilvl w:val="1"/>
          <w:numId w:val="22"/>
        </w:numPr>
        <w:rPr>
          <w:color w:val="404040" w:themeColor="text1" w:themeTint="BF"/>
        </w:rPr>
      </w:pPr>
      <w:r w:rsidRPr="00341C9F">
        <w:rPr>
          <w:color w:val="404040" w:themeColor="text1" w:themeTint="BF"/>
        </w:rPr>
        <w:t xml:space="preserve">Presented at different places, including the Chamber of </w:t>
      </w:r>
      <w:r w:rsidR="00206AED">
        <w:rPr>
          <w:color w:val="404040" w:themeColor="text1" w:themeTint="BF"/>
        </w:rPr>
        <w:t xml:space="preserve">Commerce in </w:t>
      </w:r>
      <w:proofErr w:type="spellStart"/>
      <w:r w:rsidRPr="00341C9F">
        <w:rPr>
          <w:color w:val="404040" w:themeColor="text1" w:themeTint="BF"/>
        </w:rPr>
        <w:t>Irakleion</w:t>
      </w:r>
      <w:proofErr w:type="spellEnd"/>
      <w:r w:rsidRPr="00341C9F">
        <w:rPr>
          <w:color w:val="404040" w:themeColor="text1" w:themeTint="BF"/>
        </w:rPr>
        <w:t xml:space="preserve"> Prefecture</w:t>
      </w:r>
      <w:r>
        <w:rPr>
          <w:color w:val="404040" w:themeColor="text1" w:themeTint="BF"/>
        </w:rPr>
        <w:t xml:space="preserve"> and school</w:t>
      </w:r>
    </w:p>
    <w:p w14:paraId="13B4A5A1" w14:textId="62BBCCB8" w:rsidR="000244CA" w:rsidRPr="00341C9F" w:rsidRDefault="000244CA" w:rsidP="003A18BC">
      <w:pPr>
        <w:pStyle w:val="ListParagraph"/>
        <w:numPr>
          <w:ilvl w:val="1"/>
          <w:numId w:val="22"/>
        </w:numPr>
        <w:rPr>
          <w:color w:val="404040" w:themeColor="text1" w:themeTint="BF"/>
        </w:rPr>
      </w:pPr>
      <w:r>
        <w:rPr>
          <w:color w:val="404040" w:themeColor="text1" w:themeTint="BF"/>
        </w:rPr>
        <w:t>1600+ download</w:t>
      </w:r>
      <w:r w:rsidR="00CF1D65">
        <w:rPr>
          <w:color w:val="404040" w:themeColor="text1" w:themeTint="BF"/>
        </w:rPr>
        <w:t>s</w:t>
      </w:r>
    </w:p>
    <w:p w14:paraId="5320E278" w14:textId="40E080B5" w:rsidR="00B035B2" w:rsidRDefault="00B035B2" w:rsidP="003A18BC">
      <w:pPr>
        <w:pStyle w:val="ListParagraph"/>
        <w:numPr>
          <w:ilvl w:val="0"/>
          <w:numId w:val="22"/>
        </w:numPr>
        <w:rPr>
          <w:color w:val="404040" w:themeColor="text1" w:themeTint="BF"/>
        </w:rPr>
      </w:pPr>
      <w:r w:rsidRPr="00341C9F">
        <w:rPr>
          <w:color w:val="404040" w:themeColor="text1" w:themeTint="BF"/>
        </w:rPr>
        <w:t>1</w:t>
      </w:r>
      <w:r w:rsidRPr="00341C9F">
        <w:rPr>
          <w:color w:val="404040" w:themeColor="text1" w:themeTint="BF"/>
          <w:vertAlign w:val="superscript"/>
        </w:rPr>
        <w:t>st</w:t>
      </w:r>
      <w:r w:rsidRPr="00341C9F">
        <w:rPr>
          <w:color w:val="404040" w:themeColor="text1" w:themeTint="BF"/>
        </w:rPr>
        <w:t xml:space="preserve"> in a Braille Language </w:t>
      </w:r>
      <w:r w:rsidR="00EA2558">
        <w:rPr>
          <w:color w:val="404040" w:themeColor="text1" w:themeTint="BF"/>
        </w:rPr>
        <w:t>School</w:t>
      </w:r>
      <w:r w:rsidRPr="00341C9F">
        <w:rPr>
          <w:color w:val="404040" w:themeColor="text1" w:themeTint="BF"/>
        </w:rPr>
        <w:t xml:space="preserve"> Competition</w:t>
      </w:r>
    </w:p>
    <w:p w14:paraId="7FB66CED" w14:textId="5BB3DEA1" w:rsidR="00734FE5" w:rsidRDefault="00734FE5" w:rsidP="003A18BC">
      <w:pPr>
        <w:pStyle w:val="ListParagraph"/>
        <w:numPr>
          <w:ilvl w:val="0"/>
          <w:numId w:val="22"/>
        </w:numPr>
        <w:rPr>
          <w:color w:val="404040" w:themeColor="text1" w:themeTint="BF"/>
        </w:rPr>
      </w:pPr>
      <w:r>
        <w:rPr>
          <w:color w:val="404040" w:themeColor="text1" w:themeTint="BF"/>
        </w:rPr>
        <w:t>Distinguished in Ka</w:t>
      </w:r>
      <w:bookmarkStart w:id="0" w:name="_GoBack"/>
      <w:bookmarkEnd w:id="0"/>
      <w:r>
        <w:rPr>
          <w:color w:val="404040" w:themeColor="text1" w:themeTint="BF"/>
        </w:rPr>
        <w:t xml:space="preserve">ngaroo </w:t>
      </w:r>
      <w:r w:rsidR="00F803BC">
        <w:rPr>
          <w:color w:val="404040" w:themeColor="text1" w:themeTint="BF"/>
        </w:rPr>
        <w:t>N</w:t>
      </w:r>
      <w:r>
        <w:rPr>
          <w:color w:val="404040" w:themeColor="text1" w:themeTint="BF"/>
        </w:rPr>
        <w:t xml:space="preserve">ational </w:t>
      </w:r>
      <w:r w:rsidR="00F803BC">
        <w:rPr>
          <w:color w:val="404040" w:themeColor="text1" w:themeTint="BF"/>
        </w:rPr>
        <w:t>M</w:t>
      </w:r>
      <w:r>
        <w:rPr>
          <w:color w:val="404040" w:themeColor="text1" w:themeTint="BF"/>
        </w:rPr>
        <w:t xml:space="preserve">athematics </w:t>
      </w:r>
      <w:r w:rsidR="00F803BC">
        <w:rPr>
          <w:color w:val="404040" w:themeColor="text1" w:themeTint="BF"/>
        </w:rPr>
        <w:t>C</w:t>
      </w:r>
      <w:r>
        <w:rPr>
          <w:color w:val="404040" w:themeColor="text1" w:themeTint="BF"/>
        </w:rPr>
        <w:t xml:space="preserve">ompetition </w:t>
      </w:r>
    </w:p>
    <w:p w14:paraId="2FF2818D" w14:textId="723F23D1" w:rsidR="00F803BC" w:rsidRDefault="00F803BC" w:rsidP="003A18BC">
      <w:pPr>
        <w:pStyle w:val="ListParagraph"/>
        <w:numPr>
          <w:ilvl w:val="0"/>
          <w:numId w:val="22"/>
        </w:numPr>
        <w:rPr>
          <w:color w:val="404040" w:themeColor="text1" w:themeTint="BF"/>
        </w:rPr>
      </w:pPr>
      <w:r>
        <w:rPr>
          <w:color w:val="404040" w:themeColor="text1" w:themeTint="BF"/>
        </w:rPr>
        <w:t>Participated in Statistics National Competition 2018/2019</w:t>
      </w:r>
    </w:p>
    <w:p w14:paraId="5E8D6E8B" w14:textId="656A809A" w:rsidR="00F803BC" w:rsidRPr="00F803BC" w:rsidRDefault="00F803BC" w:rsidP="00F803BC">
      <w:pPr>
        <w:pStyle w:val="ListParagraph"/>
        <w:numPr>
          <w:ilvl w:val="0"/>
          <w:numId w:val="22"/>
        </w:numPr>
        <w:rPr>
          <w:color w:val="404040" w:themeColor="text1" w:themeTint="BF"/>
        </w:rPr>
      </w:pPr>
      <w:r>
        <w:rPr>
          <w:color w:val="404040" w:themeColor="text1" w:themeTint="BF"/>
        </w:rPr>
        <w:t>Class cashier and member of class representatives, secondary school</w:t>
      </w:r>
    </w:p>
    <w:p w14:paraId="75693F30" w14:textId="7EDE782C" w:rsidR="005E25F8" w:rsidRDefault="005E25F8" w:rsidP="003A18BC">
      <w:pPr>
        <w:pStyle w:val="ListParagraph"/>
        <w:numPr>
          <w:ilvl w:val="0"/>
          <w:numId w:val="22"/>
        </w:numPr>
        <w:rPr>
          <w:color w:val="404040" w:themeColor="text1" w:themeTint="BF"/>
        </w:rPr>
      </w:pPr>
      <w:r>
        <w:rPr>
          <w:color w:val="404040" w:themeColor="text1" w:themeTint="BF"/>
        </w:rPr>
        <w:t>1</w:t>
      </w:r>
      <w:r w:rsidRPr="005E25F8">
        <w:rPr>
          <w:color w:val="404040" w:themeColor="text1" w:themeTint="BF"/>
          <w:vertAlign w:val="superscript"/>
        </w:rPr>
        <w:t>st</w:t>
      </w:r>
      <w:r>
        <w:rPr>
          <w:color w:val="404040" w:themeColor="text1" w:themeTint="BF"/>
        </w:rPr>
        <w:t xml:space="preserve"> </w:t>
      </w:r>
      <w:r w:rsidR="00F803BC">
        <w:rPr>
          <w:color w:val="404040" w:themeColor="text1" w:themeTint="BF"/>
        </w:rPr>
        <w:t>T</w:t>
      </w:r>
      <w:r w:rsidR="009B539A">
        <w:rPr>
          <w:color w:val="404040" w:themeColor="text1" w:themeTint="BF"/>
        </w:rPr>
        <w:t>eam</w:t>
      </w:r>
      <w:r>
        <w:rPr>
          <w:color w:val="404040" w:themeColor="text1" w:themeTint="BF"/>
        </w:rPr>
        <w:t xml:space="preserve"> Girl’s Football School Tournament, England</w:t>
      </w:r>
      <w:r w:rsidR="00F803BC">
        <w:rPr>
          <w:color w:val="404040" w:themeColor="text1" w:themeTint="BF"/>
        </w:rPr>
        <w:t xml:space="preserve"> 2014</w:t>
      </w:r>
    </w:p>
    <w:p w14:paraId="13246192" w14:textId="4A07DB73" w:rsidR="00B3649F" w:rsidRDefault="00B3649F" w:rsidP="003A18BC">
      <w:pPr>
        <w:pStyle w:val="ListParagraph"/>
        <w:numPr>
          <w:ilvl w:val="0"/>
          <w:numId w:val="22"/>
        </w:numPr>
        <w:rPr>
          <w:color w:val="404040" w:themeColor="text1" w:themeTint="BF"/>
        </w:rPr>
      </w:pPr>
      <w:r>
        <w:rPr>
          <w:color w:val="404040" w:themeColor="text1" w:themeTint="BF"/>
        </w:rPr>
        <w:t>1</w:t>
      </w:r>
      <w:r w:rsidRPr="00B3649F">
        <w:rPr>
          <w:color w:val="404040" w:themeColor="text1" w:themeTint="BF"/>
          <w:vertAlign w:val="superscript"/>
        </w:rPr>
        <w:t>st</w:t>
      </w:r>
      <w:r>
        <w:rPr>
          <w:color w:val="404040" w:themeColor="text1" w:themeTint="BF"/>
        </w:rPr>
        <w:t xml:space="preserve"> </w:t>
      </w:r>
      <w:r w:rsidR="00F803BC">
        <w:rPr>
          <w:color w:val="404040" w:themeColor="text1" w:themeTint="BF"/>
        </w:rPr>
        <w:t xml:space="preserve">Team </w:t>
      </w:r>
      <w:r>
        <w:rPr>
          <w:color w:val="404040" w:themeColor="text1" w:themeTint="BF"/>
        </w:rPr>
        <w:t xml:space="preserve">in </w:t>
      </w:r>
      <w:r w:rsidR="00F803BC">
        <w:rPr>
          <w:color w:val="404040" w:themeColor="text1" w:themeTint="BF"/>
        </w:rPr>
        <w:t>V</w:t>
      </w:r>
      <w:r>
        <w:rPr>
          <w:color w:val="404040" w:themeColor="text1" w:themeTint="BF"/>
        </w:rPr>
        <w:t xml:space="preserve">olleyball </w:t>
      </w:r>
      <w:r w:rsidR="00F803BC">
        <w:rPr>
          <w:color w:val="404040" w:themeColor="text1" w:themeTint="BF"/>
        </w:rPr>
        <w:t>S</w:t>
      </w:r>
      <w:r>
        <w:rPr>
          <w:color w:val="404040" w:themeColor="text1" w:themeTint="BF"/>
        </w:rPr>
        <w:t xml:space="preserve">chool </w:t>
      </w:r>
      <w:r w:rsidR="00F803BC">
        <w:rPr>
          <w:color w:val="404040" w:themeColor="text1" w:themeTint="BF"/>
        </w:rPr>
        <w:t>T</w:t>
      </w:r>
      <w:r>
        <w:rPr>
          <w:color w:val="404040" w:themeColor="text1" w:themeTint="BF"/>
        </w:rPr>
        <w:t>ournament</w:t>
      </w:r>
      <w:r w:rsidR="00F803BC">
        <w:rPr>
          <w:color w:val="404040" w:themeColor="text1" w:themeTint="BF"/>
        </w:rPr>
        <w:t xml:space="preserve"> 2015</w:t>
      </w:r>
    </w:p>
    <w:p w14:paraId="153CB600" w14:textId="5312A891" w:rsidR="00B3649F" w:rsidRDefault="00B3649F" w:rsidP="00B3649F">
      <w:pPr>
        <w:pStyle w:val="ListParagraph"/>
        <w:numPr>
          <w:ilvl w:val="0"/>
          <w:numId w:val="22"/>
        </w:numPr>
        <w:rPr>
          <w:color w:val="404040" w:themeColor="text1" w:themeTint="BF"/>
        </w:rPr>
      </w:pPr>
      <w:r>
        <w:rPr>
          <w:color w:val="404040" w:themeColor="text1" w:themeTint="BF"/>
        </w:rPr>
        <w:t>Three times 1</w:t>
      </w:r>
      <w:r w:rsidRPr="00B3649F">
        <w:rPr>
          <w:color w:val="404040" w:themeColor="text1" w:themeTint="BF"/>
          <w:vertAlign w:val="superscript"/>
        </w:rPr>
        <w:t>st</w:t>
      </w:r>
      <w:r>
        <w:rPr>
          <w:color w:val="404040" w:themeColor="text1" w:themeTint="BF"/>
        </w:rPr>
        <w:t xml:space="preserve"> in </w:t>
      </w:r>
      <w:r w:rsidR="00F803BC">
        <w:rPr>
          <w:color w:val="404040" w:themeColor="text1" w:themeTint="BF"/>
        </w:rPr>
        <w:t>S</w:t>
      </w:r>
      <w:r>
        <w:rPr>
          <w:color w:val="404040" w:themeColor="text1" w:themeTint="BF"/>
        </w:rPr>
        <w:t xml:space="preserve">chool </w:t>
      </w:r>
      <w:r w:rsidR="00F803BC">
        <w:rPr>
          <w:color w:val="404040" w:themeColor="text1" w:themeTint="BF"/>
        </w:rPr>
        <w:t>C</w:t>
      </w:r>
      <w:r>
        <w:rPr>
          <w:color w:val="404040" w:themeColor="text1" w:themeTint="BF"/>
        </w:rPr>
        <w:t xml:space="preserve">hess </w:t>
      </w:r>
      <w:r w:rsidR="00F803BC">
        <w:rPr>
          <w:color w:val="404040" w:themeColor="text1" w:themeTint="BF"/>
        </w:rPr>
        <w:t>C</w:t>
      </w:r>
      <w:r>
        <w:rPr>
          <w:color w:val="404040" w:themeColor="text1" w:themeTint="BF"/>
        </w:rPr>
        <w:t>ompetition</w:t>
      </w:r>
    </w:p>
    <w:p w14:paraId="43C2A328" w14:textId="06B34106" w:rsidR="00EA2558" w:rsidRDefault="00EA2558" w:rsidP="00EA2558">
      <w:pPr>
        <w:pStyle w:val="ListParagraph"/>
        <w:numPr>
          <w:ilvl w:val="0"/>
          <w:numId w:val="22"/>
        </w:numPr>
        <w:rPr>
          <w:color w:val="404040" w:themeColor="text1" w:themeTint="BF"/>
        </w:rPr>
      </w:pPr>
      <w:r>
        <w:rPr>
          <w:color w:val="404040" w:themeColor="text1" w:themeTint="BF"/>
        </w:rPr>
        <w:t>4</w:t>
      </w:r>
      <w:r w:rsidRPr="005E25F8">
        <w:rPr>
          <w:color w:val="404040" w:themeColor="text1" w:themeTint="BF"/>
          <w:vertAlign w:val="superscript"/>
        </w:rPr>
        <w:t>th</w:t>
      </w:r>
      <w:r>
        <w:rPr>
          <w:color w:val="404040" w:themeColor="text1" w:themeTint="BF"/>
        </w:rPr>
        <w:t xml:space="preserve"> in Chess Tournament, Crete</w:t>
      </w:r>
    </w:p>
    <w:p w14:paraId="25D24844" w14:textId="2CE8374B" w:rsidR="0095071D" w:rsidRPr="00EA2558" w:rsidRDefault="00E72DF0" w:rsidP="00EA2558">
      <w:pPr>
        <w:pStyle w:val="ListParagraph"/>
        <w:numPr>
          <w:ilvl w:val="0"/>
          <w:numId w:val="22"/>
        </w:numPr>
        <w:rPr>
          <w:color w:val="404040" w:themeColor="text1" w:themeTint="BF"/>
        </w:rPr>
      </w:pPr>
      <w:r>
        <w:rPr>
          <w:color w:val="404040" w:themeColor="text1" w:themeTint="BF"/>
        </w:rPr>
        <w:t>Received Excellence Award</w:t>
      </w:r>
      <w:r w:rsidR="00734FE5">
        <w:rPr>
          <w:color w:val="404040" w:themeColor="text1" w:themeTint="BF"/>
        </w:rPr>
        <w:t xml:space="preserve"> in</w:t>
      </w:r>
      <w:r w:rsidR="0095071D">
        <w:rPr>
          <w:color w:val="404040" w:themeColor="text1" w:themeTint="BF"/>
        </w:rPr>
        <w:t xml:space="preserve"> every </w:t>
      </w:r>
      <w:r>
        <w:rPr>
          <w:color w:val="404040" w:themeColor="text1" w:themeTint="BF"/>
        </w:rPr>
        <w:t xml:space="preserve">school </w:t>
      </w:r>
      <w:r w:rsidR="0095071D">
        <w:rPr>
          <w:color w:val="404040" w:themeColor="text1" w:themeTint="BF"/>
        </w:rPr>
        <w:t>year</w:t>
      </w:r>
      <w:r w:rsidR="00F803BC">
        <w:rPr>
          <w:color w:val="404040" w:themeColor="text1" w:themeTint="BF"/>
        </w:rPr>
        <w:t xml:space="preserve"> (2015-2021)</w:t>
      </w:r>
    </w:p>
    <w:p w14:paraId="2F9CFBF2" w14:textId="77777777" w:rsidR="00B035B2" w:rsidRPr="00685284" w:rsidRDefault="00B035B2" w:rsidP="003A18BC">
      <w:pPr>
        <w:ind w:left="720"/>
        <w:rPr>
          <w:b/>
          <w:color w:val="auto"/>
        </w:rPr>
      </w:pPr>
      <w:r>
        <w:rPr>
          <w:b/>
          <w:color w:val="auto"/>
        </w:rPr>
        <w:t>Self-taught:</w:t>
      </w:r>
    </w:p>
    <w:p w14:paraId="347A5166" w14:textId="77777777" w:rsidR="00B035B2" w:rsidRPr="00341C9F" w:rsidRDefault="00B035B2" w:rsidP="003A18BC">
      <w:pPr>
        <w:pStyle w:val="ListParagraph"/>
        <w:numPr>
          <w:ilvl w:val="0"/>
          <w:numId w:val="25"/>
        </w:numPr>
      </w:pPr>
      <w:r w:rsidRPr="00341C9F">
        <w:t>Expert parrot bebop 2 drone pilot</w:t>
      </w:r>
    </w:p>
    <w:p w14:paraId="539191C4" w14:textId="77777777" w:rsidR="00B035B2" w:rsidRPr="00341C9F" w:rsidRDefault="00B035B2" w:rsidP="003A18BC">
      <w:pPr>
        <w:pStyle w:val="ListParagraph"/>
        <w:numPr>
          <w:ilvl w:val="0"/>
          <w:numId w:val="25"/>
        </w:numPr>
      </w:pPr>
      <w:r w:rsidRPr="00341C9F">
        <w:t>Multiple iPhone repairs (screen, home button, camera, battery)</w:t>
      </w:r>
    </w:p>
    <w:p w14:paraId="1291F2A2" w14:textId="30D3B906" w:rsidR="00B035B2" w:rsidRPr="00341C9F" w:rsidRDefault="00EA2558" w:rsidP="003A18BC">
      <w:pPr>
        <w:pStyle w:val="ListParagraph"/>
        <w:numPr>
          <w:ilvl w:val="0"/>
          <w:numId w:val="25"/>
        </w:numPr>
      </w:pPr>
      <w:r>
        <w:t>Proficient computer skills</w:t>
      </w:r>
    </w:p>
    <w:p w14:paraId="0415EFF2" w14:textId="505653A4" w:rsidR="00B035B2" w:rsidRDefault="00B035B2" w:rsidP="003A18BC">
      <w:pPr>
        <w:pStyle w:val="ListParagraph"/>
        <w:numPr>
          <w:ilvl w:val="0"/>
          <w:numId w:val="25"/>
        </w:numPr>
      </w:pPr>
      <w:r w:rsidRPr="00341C9F">
        <w:t>Advanced technical skills</w:t>
      </w:r>
    </w:p>
    <w:p w14:paraId="1DF0FA12" w14:textId="7998FADE" w:rsidR="00776FA1" w:rsidRDefault="00B035B2" w:rsidP="00776FA1">
      <w:pPr>
        <w:pStyle w:val="ListParagraph"/>
        <w:numPr>
          <w:ilvl w:val="0"/>
          <w:numId w:val="25"/>
        </w:numPr>
      </w:pPr>
      <w:r>
        <w:t>Programming in Python,</w:t>
      </w:r>
      <w:r w:rsidRPr="00341C9F">
        <w:t xml:space="preserve"> HTM</w:t>
      </w:r>
      <w:r>
        <w:t xml:space="preserve">L and CSS (Novice skills using </w:t>
      </w:r>
      <w:proofErr w:type="spellStart"/>
      <w:r w:rsidRPr="00341C9F">
        <w:t>codecademy</w:t>
      </w:r>
      <w:proofErr w:type="spellEnd"/>
      <w:r>
        <w:t xml:space="preserve">, w3schools and </w:t>
      </w:r>
      <w:proofErr w:type="spellStart"/>
      <w:r>
        <w:t>tutorialspoint</w:t>
      </w:r>
      <w:proofErr w:type="spellEnd"/>
      <w:r>
        <w:t>,</w:t>
      </w:r>
      <w:r w:rsidRPr="00341C9F">
        <w:t xml:space="preserve"> and then with a teacher)</w:t>
      </w:r>
    </w:p>
    <w:p w14:paraId="7CDD2143" w14:textId="74BF808B" w:rsidR="00776FA1" w:rsidRDefault="00776FA1" w:rsidP="00776FA1">
      <w:pPr>
        <w:pStyle w:val="ListParagraph"/>
        <w:numPr>
          <w:ilvl w:val="0"/>
          <w:numId w:val="25"/>
        </w:numPr>
      </w:pPr>
      <w:r>
        <w:t xml:space="preserve">Visual Effects with </w:t>
      </w:r>
      <w:r w:rsidR="00141AEF">
        <w:t>professional</w:t>
      </w:r>
      <w:r>
        <w:t xml:space="preserve"> programs.</w:t>
      </w:r>
    </w:p>
    <w:p w14:paraId="77E4F3E0" w14:textId="77777777" w:rsidR="00B035B2" w:rsidRPr="00685284" w:rsidRDefault="00B035B2" w:rsidP="003A18BC">
      <w:pPr>
        <w:ind w:left="720"/>
        <w:rPr>
          <w:b/>
          <w:color w:val="auto"/>
        </w:rPr>
      </w:pPr>
      <w:r w:rsidRPr="00685284">
        <w:rPr>
          <w:b/>
          <w:color w:val="auto"/>
        </w:rPr>
        <w:t>Professional Activities:</w:t>
      </w:r>
    </w:p>
    <w:p w14:paraId="256CE0AC" w14:textId="77777777" w:rsidR="00B035B2" w:rsidRDefault="00B035B2" w:rsidP="003A18BC">
      <w:pPr>
        <w:pStyle w:val="ListParagraph"/>
        <w:numPr>
          <w:ilvl w:val="0"/>
          <w:numId w:val="26"/>
        </w:numPr>
      </w:pPr>
      <w:r w:rsidRPr="008F477F">
        <w:t xml:space="preserve">Studied at </w:t>
      </w:r>
      <w:r>
        <w:t>FORTH-ICS (Foundation of Research and Technology - Hellas)</w:t>
      </w:r>
      <w:r w:rsidRPr="008F477F">
        <w:t xml:space="preserve"> for a month with Research Director Sotiris Ioannidis</w:t>
      </w:r>
      <w:r>
        <w:t xml:space="preserve"> in Heraklion Greece [04/06/18-04/7/18]</w:t>
      </w:r>
    </w:p>
    <w:p w14:paraId="5CF3E98B" w14:textId="2A5629E4" w:rsidR="00204D66" w:rsidRPr="008F477F" w:rsidRDefault="00204D66" w:rsidP="003A18BC">
      <w:pPr>
        <w:pStyle w:val="ListParagraph"/>
        <w:numPr>
          <w:ilvl w:val="0"/>
          <w:numId w:val="26"/>
        </w:numPr>
      </w:pPr>
      <w:r>
        <w:t>Attended the Harvard Summer School Pre-College Program</w:t>
      </w:r>
      <w:r w:rsidR="00CA2A58">
        <w:t xml:space="preserve">, Web Programming with Python and </w:t>
      </w:r>
      <w:proofErr w:type="spellStart"/>
      <w:r w:rsidR="00CA2A58">
        <w:t>Javascript</w:t>
      </w:r>
      <w:proofErr w:type="spellEnd"/>
      <w:r>
        <w:t xml:space="preserve"> [23/06/19-05/07/19]</w:t>
      </w:r>
    </w:p>
    <w:p w14:paraId="14536924" w14:textId="3A557953" w:rsidR="00B035B2" w:rsidRPr="008F477F" w:rsidRDefault="00B035B2" w:rsidP="003A18BC">
      <w:pPr>
        <w:pStyle w:val="ListParagraph"/>
        <w:numPr>
          <w:ilvl w:val="0"/>
          <w:numId w:val="26"/>
        </w:numPr>
      </w:pPr>
      <w:r w:rsidRPr="008F477F">
        <w:t xml:space="preserve">Attended the </w:t>
      </w:r>
      <w:proofErr w:type="spellStart"/>
      <w:r w:rsidRPr="008F477F">
        <w:t>LeansSTART</w:t>
      </w:r>
      <w:proofErr w:type="spellEnd"/>
      <w:r w:rsidRPr="008F477F">
        <w:t xml:space="preserve"> </w:t>
      </w:r>
      <w:r w:rsidR="00141AEF">
        <w:t>course and seminar</w:t>
      </w:r>
      <w:r w:rsidRPr="008F477F">
        <w:t xml:space="preserve"> held at IDEA Innovation Centre of Bank of Cyprus [28/06/17-05/07/17]</w:t>
      </w:r>
    </w:p>
    <w:p w14:paraId="5EF55647" w14:textId="77777777" w:rsidR="00B035B2" w:rsidRPr="008F477F" w:rsidRDefault="00B035B2" w:rsidP="003A18BC">
      <w:pPr>
        <w:pStyle w:val="ListParagraph"/>
        <w:numPr>
          <w:ilvl w:val="0"/>
          <w:numId w:val="26"/>
        </w:numPr>
      </w:pPr>
      <w:r w:rsidRPr="008F477F">
        <w:t xml:space="preserve">Created and presented an online company based on the idea of combining Facebook and </w:t>
      </w:r>
      <w:proofErr w:type="spellStart"/>
      <w:r w:rsidRPr="008F477F">
        <w:t>Youtube</w:t>
      </w:r>
      <w:proofErr w:type="spellEnd"/>
      <w:r w:rsidRPr="008F477F">
        <w:t xml:space="preserve">, called </w:t>
      </w:r>
      <w:proofErr w:type="spellStart"/>
      <w:r w:rsidRPr="008F477F">
        <w:t>Watchbird</w:t>
      </w:r>
      <w:proofErr w:type="spellEnd"/>
    </w:p>
    <w:p w14:paraId="04FBD796" w14:textId="44537915" w:rsidR="00B035B2" w:rsidRDefault="00B035B2" w:rsidP="00B035B2">
      <w:pPr>
        <w:pStyle w:val="ListParagraph"/>
        <w:numPr>
          <w:ilvl w:val="0"/>
          <w:numId w:val="26"/>
        </w:numPr>
      </w:pPr>
      <w:r w:rsidRPr="008F477F">
        <w:lastRenderedPageBreak/>
        <w:t xml:space="preserve">Set up an online clothing business called </w:t>
      </w:r>
      <w:proofErr w:type="spellStart"/>
      <w:r w:rsidRPr="008F477F">
        <w:t>Paretops</w:t>
      </w:r>
      <w:proofErr w:type="spellEnd"/>
      <w:r w:rsidRPr="008F477F">
        <w:t xml:space="preserve"> </w:t>
      </w:r>
      <w:r w:rsidR="001E5AF9">
        <w:t xml:space="preserve">with my sister </w:t>
      </w:r>
      <w:r w:rsidRPr="008F477F">
        <w:t xml:space="preserve">based on drop-shipping </w:t>
      </w:r>
      <w:r>
        <w:t xml:space="preserve">method </w:t>
      </w:r>
      <w:r w:rsidRPr="008F477F">
        <w:t>(09/17-02/18)</w:t>
      </w:r>
    </w:p>
    <w:p w14:paraId="5158EF5F" w14:textId="60C414CC" w:rsidR="00FC2956" w:rsidRDefault="00FC2956" w:rsidP="00B035B2">
      <w:pPr>
        <w:pStyle w:val="ListParagraph"/>
        <w:numPr>
          <w:ilvl w:val="0"/>
          <w:numId w:val="26"/>
        </w:numPr>
      </w:pPr>
      <w:r>
        <w:t>Upwork Freelancer</w:t>
      </w:r>
    </w:p>
    <w:p w14:paraId="4D57EEA0" w14:textId="6CBCC4AC" w:rsidR="00141AEF" w:rsidRDefault="00141AEF" w:rsidP="00B035B2">
      <w:pPr>
        <w:pStyle w:val="ListParagraph"/>
        <w:numPr>
          <w:ilvl w:val="0"/>
          <w:numId w:val="26"/>
        </w:numPr>
      </w:pPr>
      <w:r>
        <w:t xml:space="preserve">Wattpad Author, more than 5 </w:t>
      </w:r>
      <w:r w:rsidR="00FC2956">
        <w:t xml:space="preserve">different </w:t>
      </w:r>
      <w:r>
        <w:t>stories</w:t>
      </w:r>
    </w:p>
    <w:p w14:paraId="00358803" w14:textId="77777777" w:rsidR="00DD3D91" w:rsidRDefault="00DD3D91" w:rsidP="00DD3D9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2665516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C8A3749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val="it-IT" w:eastAsia="it-IT"/>
              </w:rPr>
              <mc:AlternateContent>
                <mc:Choice Requires="wpg">
                  <w:drawing>
                    <wp:inline distT="0" distB="0" distL="0" distR="0" wp14:anchorId="2975BA08" wp14:editId="246E89C4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E46D5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D77C249" w14:textId="77777777" w:rsidR="00A77B4D" w:rsidRPr="00565B06" w:rsidRDefault="00886B6D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8172D876F5F34536BF25145349E0C656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7F078AB" w14:textId="77777777" w:rsidR="007C0E0E" w:rsidRPr="00BC5EB5" w:rsidRDefault="00FA560E" w:rsidP="00B47E1E">
      <w:pPr>
        <w:pStyle w:val="Heading2"/>
        <w:rPr>
          <w:rFonts w:cstheme="majorHAnsi"/>
        </w:rPr>
      </w:pPr>
      <w:r>
        <w:rPr>
          <w:rFonts w:cstheme="majorHAnsi"/>
        </w:rPr>
        <w:t>High school</w:t>
      </w:r>
      <w:r w:rsidR="007C0E0E" w:rsidRPr="00BC5EB5">
        <w:rPr>
          <w:rFonts w:cstheme="majorHAnsi"/>
        </w:rPr>
        <w:t xml:space="preserve">| </w:t>
      </w:r>
      <w:r w:rsidRPr="00BC5EB5">
        <w:rPr>
          <w:rFonts w:cstheme="majorHAnsi"/>
          <w:shd w:val="clear" w:color="auto" w:fill="FFFFFF"/>
        </w:rPr>
        <w:t>Model Experimental General Lyceum of Heraklion</w:t>
      </w:r>
    </w:p>
    <w:p w14:paraId="7F51FDF3" w14:textId="3FB231AC" w:rsidR="00FA560E" w:rsidRDefault="00FA560E" w:rsidP="0069356A">
      <w:pPr>
        <w:pStyle w:val="Heading3"/>
        <w:rPr>
          <w:caps w:val="0"/>
        </w:rPr>
      </w:pPr>
      <w:r>
        <w:t>9/18</w:t>
      </w:r>
      <w:r w:rsidR="007C0E0E" w:rsidRPr="00565B06">
        <w:t xml:space="preserve"> – </w:t>
      </w:r>
      <w:r w:rsidR="003358B5">
        <w:rPr>
          <w:caps w:val="0"/>
        </w:rPr>
        <w:t>6/21</w:t>
      </w:r>
    </w:p>
    <w:p w14:paraId="07885E93" w14:textId="77777777" w:rsidR="00AC41AF" w:rsidRDefault="00AC41AF" w:rsidP="0069356A">
      <w:pPr>
        <w:pStyle w:val="Heading3"/>
      </w:pPr>
      <w:r>
        <w:rPr>
          <w:caps w:val="0"/>
        </w:rPr>
        <w:t>Predicted grades show GPA of 4.00/4.00</w:t>
      </w:r>
    </w:p>
    <w:p w14:paraId="15A0D44B" w14:textId="77777777" w:rsidR="00FA560E" w:rsidRPr="00565B06" w:rsidRDefault="00FA560E" w:rsidP="00FA560E">
      <w:pPr>
        <w:pStyle w:val="Heading2"/>
      </w:pPr>
      <w:r>
        <w:t>Junior High School</w:t>
      </w:r>
      <w:r w:rsidRPr="00565B06">
        <w:t xml:space="preserve"> | </w:t>
      </w:r>
      <w:r>
        <w:t>Experimental Lower Secondary School of Heraklion</w:t>
      </w:r>
    </w:p>
    <w:p w14:paraId="55FCFF23" w14:textId="77777777" w:rsidR="00FA560E" w:rsidRPr="00565B06" w:rsidRDefault="00FA560E" w:rsidP="00FA560E">
      <w:pPr>
        <w:pStyle w:val="Heading3"/>
      </w:pPr>
      <w:r>
        <w:t>9</w:t>
      </w:r>
      <w:r w:rsidR="008F4351">
        <w:t>/17</w:t>
      </w:r>
      <w:r w:rsidRPr="00565B06">
        <w:t xml:space="preserve"> – </w:t>
      </w:r>
      <w:r w:rsidR="00030E10">
        <w:t>6/1</w:t>
      </w:r>
      <w:r w:rsidR="008F4351">
        <w:t>8</w:t>
      </w:r>
    </w:p>
    <w:p w14:paraId="65D4BCE7" w14:textId="77777777" w:rsidR="00FA560E" w:rsidRDefault="007D0C65" w:rsidP="00FA560E">
      <w:r>
        <w:t>Graduated with a GPA of 3.9</w:t>
      </w:r>
      <w:r w:rsidR="00AC41AF">
        <w:t>0</w:t>
      </w:r>
      <w:r>
        <w:t>/4</w:t>
      </w:r>
      <w:r w:rsidR="00AC41AF">
        <w:t>.00</w:t>
      </w:r>
      <w:r>
        <w:t xml:space="preserve"> </w:t>
      </w:r>
    </w:p>
    <w:p w14:paraId="2D5FC5EE" w14:textId="77777777" w:rsidR="00FA560E" w:rsidRPr="00565B06" w:rsidRDefault="00FA560E" w:rsidP="00FA560E">
      <w:pPr>
        <w:pStyle w:val="Heading2"/>
      </w:pPr>
      <w:r>
        <w:t>Junior High School</w:t>
      </w:r>
      <w:r w:rsidRPr="00565B06">
        <w:t xml:space="preserve"> | </w:t>
      </w:r>
      <w:r>
        <w:t>Gymnasium of Gazi, Heraklion</w:t>
      </w:r>
    </w:p>
    <w:p w14:paraId="4E391766" w14:textId="77777777" w:rsidR="00FA560E" w:rsidRPr="00565B06" w:rsidRDefault="00FA560E" w:rsidP="00FA560E">
      <w:pPr>
        <w:pStyle w:val="Heading3"/>
      </w:pPr>
      <w:r>
        <w:t>9</w:t>
      </w:r>
      <w:r w:rsidR="008F4351">
        <w:t>/15</w:t>
      </w:r>
      <w:r w:rsidRPr="00565B06">
        <w:t xml:space="preserve"> – </w:t>
      </w:r>
      <w:r w:rsidR="008F4351">
        <w:t>6/17</w:t>
      </w:r>
    </w:p>
    <w:p w14:paraId="7F437905" w14:textId="5489743A" w:rsidR="00606AAF" w:rsidRDefault="007D0C65" w:rsidP="00FA560E">
      <w:r>
        <w:t>Graduated</w:t>
      </w:r>
      <w:r w:rsidR="00E426E4">
        <w:t xml:space="preserve"> Year 7 with 19 and 2/15 </w:t>
      </w:r>
      <w:r w:rsidR="00582209">
        <w:t>(</w:t>
      </w:r>
      <w:r w:rsidR="00E426E4">
        <w:t xml:space="preserve">scale 1-20) and Year </w:t>
      </w:r>
      <w:r w:rsidR="003358B5">
        <w:t>8</w:t>
      </w:r>
      <w:r w:rsidR="00E426E4">
        <w:t xml:space="preserve"> with 19 and 3/14 (scale 1-20)</w:t>
      </w:r>
    </w:p>
    <w:p w14:paraId="5A86B445" w14:textId="77777777" w:rsidR="005E3E78" w:rsidRPr="00565B06" w:rsidRDefault="005E3E78" w:rsidP="005E3E78">
      <w:pPr>
        <w:pStyle w:val="Heading2"/>
      </w:pPr>
      <w:r>
        <w:t>Year 6</w:t>
      </w:r>
      <w:r w:rsidRPr="00565B06">
        <w:t xml:space="preserve"> | </w:t>
      </w:r>
      <w:r>
        <w:t>King’s Hedges Educational Federation, Cambridge</w:t>
      </w:r>
    </w:p>
    <w:p w14:paraId="7CBE93DA" w14:textId="77777777" w:rsidR="005E3E78" w:rsidRPr="00565B06" w:rsidRDefault="005E3E78" w:rsidP="005E3E78">
      <w:pPr>
        <w:pStyle w:val="Heading3"/>
      </w:pPr>
      <w:r>
        <w:t>9/14</w:t>
      </w:r>
      <w:r w:rsidRPr="00565B06">
        <w:t xml:space="preserve"> – </w:t>
      </w:r>
      <w:r>
        <w:t>2/15</w:t>
      </w:r>
    </w:p>
    <w:p w14:paraId="363B1BC4" w14:textId="77777777" w:rsidR="005E3E78" w:rsidRPr="00565B06" w:rsidRDefault="005E3E78" w:rsidP="00FA560E">
      <w:r>
        <w:t>Top in mathematics.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606AAF" w:rsidRPr="00565B06" w14:paraId="1A0970F1" w14:textId="77777777" w:rsidTr="00692C4B">
        <w:tc>
          <w:tcPr>
            <w:tcW w:w="725" w:type="dxa"/>
            <w:tcMar>
              <w:right w:w="216" w:type="dxa"/>
            </w:tcMar>
            <w:vAlign w:val="bottom"/>
          </w:tcPr>
          <w:p w14:paraId="14A4F490" w14:textId="77777777" w:rsidR="00606AAF" w:rsidRPr="00565B06" w:rsidRDefault="00606AAF" w:rsidP="00692C4B">
            <w:pPr>
              <w:pStyle w:val="Icons"/>
            </w:pPr>
            <w:r w:rsidRPr="00565B06">
              <w:rPr>
                <w:noProof/>
                <w:lang w:val="it-IT" w:eastAsia="it-IT"/>
              </w:rPr>
              <mc:AlternateContent>
                <mc:Choice Requires="wpg">
                  <w:drawing>
                    <wp:inline distT="0" distB="0" distL="0" distR="0" wp14:anchorId="3FA7FB45" wp14:editId="2A5F6274">
                      <wp:extent cx="274320" cy="274320"/>
                      <wp:effectExtent l="0" t="0" r="0" b="0"/>
                      <wp:docPr id="39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0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2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23564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r6WCEAALn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PVeuvpYIQAAuc0AAA4AAAAAAAAAAAAAAAAALgIAAGRycy9lMm9E&#10;b2MueG1sUEsBAi0AFAAGAAgAAAAhABhq7IfZAAAAAwEAAA8AAAAAAAAAAAAAAAAAsiMAAGRycy9k&#10;b3ducmV2LnhtbFBLBQYAAAAABAAEAPMAAAC4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F/BMEA&#10;AADbAAAADwAAAGRycy9kb3ducmV2LnhtbERPTWsCMRC9F/wPYQRvNWstRVajiCDsxVJtBb0Nm3Gz&#10;upksSarpv28OhR4f73uxSrYTd/KhdaxgMi5AENdOt9wo+PrcPs9AhIissXNMCn4owGo5eFpgqd2D&#10;93Q/xEbkEA4lKjAx9qWUoTZkMYxdT5y5i/MWY4a+kdrjI4fbTr4UxZu02HJuMNjTxlB9O3xbBR+n&#10;Ks2mR+9lOr9fd7vK9DezV2o0TOs5iEgp/ov/3JVW8JrX5y/5B8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Bfw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0nWcQA&#10;AADbAAAADwAAAGRycy9kb3ducmV2LnhtbESPQWvCQBSE7wX/w/KE3pqNUkRi1qCC0FvbWEiPz+wz&#10;Ccm+jdltTPvru4WCx2FmvmHSbDKdGGlwjWUFiygGQVxa3XCl4ON0fFqDcB5ZY2eZFHyTg2w7e0gx&#10;0fbG7zTmvhIBwi5BBbX3fSKlK2sy6CLbEwfvYgeDPsihknrAW4CbTi7jeCUNNhwWauzpUFPZ5l9G&#10;wdsn7vPyHLeuuPLqZ9m8FpfjqNTjfNptQHia/D38337RCp4X8Pcl/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NJ1nEAAAA2wAAAA8AAAAAAAAAAAAAAAAAmAIAAGRycy9k&#10;b3ducmV2LnhtbFBLBQYAAAAABAAEAPUAAACJAw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6czL0A&#10;AADbAAAADwAAAGRycy9kb3ducmV2LnhtbESPwQrCMBBE74L/EFbwpmlFRKqxqCDo0Sp4XZq1LTab&#10;0kStfr0RBI/DzLxhlmlnavGg1lWWFcTjCARxbnXFhYLzaTeag3AeWWNtmRS8yEG66veWmGj75CM9&#10;Ml+IAGGXoILS+yaR0uUlGXRj2xAH72pbgz7ItpC6xWeAm1pOomgmDVYcFkpsaFtSfsvuRoGlHfI7&#10;f+nscoidnu3tZnOeKjUcdOsFCE+d/4d/7b1WMJ3A90v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D6czL0AAADbAAAADwAAAAAAAAAAAAAAAACYAgAAZHJzL2Rvd25yZXYu&#10;eG1sUEsFBgAAAAAEAAQA9QAAAIID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60L8MA&#10;AADbAAAADwAAAGRycy9kb3ducmV2LnhtbESP3WoCMRSE74W+QziF3ml2C1XZGqVdEL2R4uoDHJKz&#10;P+3mZN1EXd/eFAQvh5n5hlmsBtuKC/W+cawgnSQgiLUzDVcKjof1eA7CB2SDrWNScCMPq+XLaIGZ&#10;cVfe06UIlYgQ9hkqqEPoMim9rsmin7iOOHql6y2GKPtKmh6vEW5b+Z4kU2mx4bhQY0d5TfqvOFsF&#10;+ewUcv29m6b5fHMazqX/+S21Um+vw9cniEBDeIYf7a1R8JHC/5f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60L8MAAADbAAAADwAAAAAAAAAAAAAAAACYAgAAZHJzL2Rv&#10;d25yZXYueG1sUEsFBgAAAAAEAAQA9QAAAIgD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JcocIA&#10;AADbAAAADwAAAGRycy9kb3ducmV2LnhtbESPT2sCMRTE70K/Q3gFb5qtVNGtUbqC4NU/hx4fm2ey&#10;7eYlbFJdv70RBI/DzPyGWa5714oLdbHxrOBjXIAgrr1u2Cg4HbejOYiYkDW2nknBjSKsV2+DJZba&#10;X3lPl0MyIkM4lqjAphRKKWNtyWEc+0CcvbPvHKYsOyN1h9cMd62cFMVMOmw4L1gMtLFU/x3+nYKN&#10;OR/DrppW20X4/J0vfqxpU6XU8L3//gKRqE+v8LO90wqmE3h8y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lyhwgAAANsAAAAPAAAAAAAAAAAAAAAAAJgCAABkcnMvZG93&#10;bnJldi54bWxQSwUGAAAAAAQABAD1AAAAhwM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747014C" w14:textId="77777777" w:rsidR="00606AAF" w:rsidRPr="00565B06" w:rsidRDefault="00886B6D" w:rsidP="00692C4B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1710409033"/>
                <w:placeholder>
                  <w:docPart w:val="2018AF52542A4FE496D5376E5FDFD6DD"/>
                </w:placeholder>
                <w:temporary/>
                <w:showingPlcHdr/>
                <w15:appearance w15:val="hidden"/>
              </w:sdtPr>
              <w:sdtEndPr/>
              <w:sdtContent>
                <w:r w:rsidR="00606AAF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606AAF" w:rsidRPr="00565B06" w14:paraId="0767DC87" w14:textId="77777777" w:rsidTr="00692C4B">
        <w:tc>
          <w:tcPr>
            <w:tcW w:w="4320" w:type="dxa"/>
          </w:tcPr>
          <w:p w14:paraId="773E8718" w14:textId="77777777" w:rsidR="00606AAF" w:rsidRDefault="00606AAF" w:rsidP="00692C4B">
            <w:pPr>
              <w:pStyle w:val="ListBullet"/>
            </w:pPr>
            <w:r>
              <w:t>Self-motivation</w:t>
            </w:r>
          </w:p>
          <w:p w14:paraId="34D190BE" w14:textId="77777777" w:rsidR="00606AAF" w:rsidRDefault="00606AAF" w:rsidP="00692C4B">
            <w:pPr>
              <w:pStyle w:val="ListBullet"/>
            </w:pPr>
            <w:r>
              <w:t>Ability to work under pressure</w:t>
            </w:r>
          </w:p>
          <w:p w14:paraId="66AA8796" w14:textId="77777777" w:rsidR="00606AAF" w:rsidRPr="00A35286" w:rsidRDefault="00606AAF" w:rsidP="00692C4B">
            <w:pPr>
              <w:pStyle w:val="ListBullet"/>
              <w:rPr>
                <w:lang w:val="it-IT" w:eastAsia="it-IT"/>
              </w:rPr>
            </w:pPr>
            <w:r w:rsidRPr="00A35286">
              <w:rPr>
                <w:lang w:val="it-IT" w:eastAsia="it-IT"/>
              </w:rPr>
              <w:t>Quick Learner</w:t>
            </w:r>
          </w:p>
          <w:p w14:paraId="37207908" w14:textId="77777777" w:rsidR="00606AAF" w:rsidRDefault="00BA2BB5" w:rsidP="00692C4B">
            <w:pPr>
              <w:pStyle w:val="ListBullet"/>
              <w:rPr>
                <w:lang w:val="it-IT" w:eastAsia="it-IT"/>
              </w:rPr>
            </w:pPr>
            <w:r>
              <w:rPr>
                <w:lang w:val="it-IT" w:eastAsia="it-IT"/>
              </w:rPr>
              <w:t>Project management</w:t>
            </w:r>
          </w:p>
          <w:p w14:paraId="73D00530" w14:textId="71ECE9EF" w:rsidR="00FC2956" w:rsidRPr="00FC2956" w:rsidRDefault="00E23D34" w:rsidP="00FC2956">
            <w:pPr>
              <w:pStyle w:val="ListBullet"/>
              <w:rPr>
                <w:lang w:val="it-IT" w:eastAsia="it-IT"/>
              </w:rPr>
            </w:pPr>
            <w:r>
              <w:rPr>
                <w:lang w:val="it-IT" w:eastAsia="it-IT"/>
              </w:rPr>
              <w:t>Self-</w:t>
            </w:r>
            <w:r w:rsidR="00FC2956">
              <w:rPr>
                <w:lang w:val="it-IT" w:eastAsia="it-IT"/>
              </w:rPr>
              <w:t>discipline</w:t>
            </w:r>
          </w:p>
        </w:tc>
        <w:tc>
          <w:tcPr>
            <w:tcW w:w="4320" w:type="dxa"/>
            <w:tcMar>
              <w:left w:w="576" w:type="dxa"/>
            </w:tcMar>
          </w:tcPr>
          <w:p w14:paraId="0E64081D" w14:textId="77777777" w:rsidR="00606AAF" w:rsidRPr="00565B06" w:rsidRDefault="00606AAF" w:rsidP="00692C4B">
            <w:pPr>
              <w:pStyle w:val="ListBullet"/>
              <w:spacing w:after="80"/>
            </w:pPr>
            <w:r>
              <w:t>Creativity</w:t>
            </w:r>
          </w:p>
          <w:p w14:paraId="2E97F5D0" w14:textId="77777777" w:rsidR="00606AAF" w:rsidRPr="00565B06" w:rsidRDefault="00606AAF" w:rsidP="00692C4B">
            <w:pPr>
              <w:pStyle w:val="ListBullet"/>
              <w:spacing w:after="80"/>
            </w:pPr>
            <w:r>
              <w:t>Time management</w:t>
            </w:r>
          </w:p>
          <w:p w14:paraId="16BDE5A9" w14:textId="0201CA08" w:rsidR="00606AAF" w:rsidRDefault="00141AEF" w:rsidP="00692C4B">
            <w:pPr>
              <w:pStyle w:val="ListBullet"/>
              <w:spacing w:after="80"/>
            </w:pPr>
            <w:r>
              <w:t>Proficient</w:t>
            </w:r>
            <w:r w:rsidR="00606AAF">
              <w:t xml:space="preserve"> Computer Skills </w:t>
            </w:r>
          </w:p>
          <w:p w14:paraId="2EA4DBC1" w14:textId="1CBB64AD" w:rsidR="00606AAF" w:rsidRPr="00DD3D91" w:rsidRDefault="00606AAF" w:rsidP="00692C4B">
            <w:pPr>
              <w:pStyle w:val="ListBullet"/>
              <w:spacing w:after="80"/>
            </w:pPr>
            <w:r>
              <w:rPr>
                <w:lang w:val="it-IT" w:eastAsia="it-IT"/>
              </w:rPr>
              <w:t>Multitasking</w:t>
            </w:r>
          </w:p>
          <w:p w14:paraId="033B80EB" w14:textId="77777777" w:rsidR="00DD3D91" w:rsidRDefault="00141AEF" w:rsidP="00692C4B">
            <w:pPr>
              <w:pStyle w:val="ListBullet"/>
              <w:spacing w:after="80"/>
            </w:pPr>
            <w:r>
              <w:t>Composer</w:t>
            </w:r>
          </w:p>
          <w:p w14:paraId="0E20479C" w14:textId="4596AAA3" w:rsidR="00341BC7" w:rsidRPr="00565B06" w:rsidRDefault="00341BC7" w:rsidP="00692C4B">
            <w:pPr>
              <w:pStyle w:val="ListBullet"/>
              <w:spacing w:after="80"/>
            </w:pPr>
            <w:r>
              <w:t>Writer</w:t>
            </w:r>
          </w:p>
        </w:tc>
      </w:tr>
    </w:tbl>
    <w:p w14:paraId="3683EB01" w14:textId="730D1314" w:rsidR="00606AAF" w:rsidRDefault="00606AAF" w:rsidP="00FA56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02CE0" w:rsidRPr="00565B06" w14:paraId="385088D8" w14:textId="77777777" w:rsidTr="0016656E">
        <w:tc>
          <w:tcPr>
            <w:tcW w:w="725" w:type="dxa"/>
            <w:tcMar>
              <w:right w:w="216" w:type="dxa"/>
            </w:tcMar>
            <w:vAlign w:val="bottom"/>
          </w:tcPr>
          <w:p w14:paraId="4020354C" w14:textId="77777777" w:rsidR="00202CE0" w:rsidRPr="00565B06" w:rsidRDefault="00202CE0" w:rsidP="0016656E">
            <w:pPr>
              <w:pStyle w:val="Icons"/>
            </w:pPr>
            <w:r w:rsidRPr="00565B06">
              <w:rPr>
                <w:noProof/>
                <w:lang w:val="it-IT" w:eastAsia="it-IT"/>
              </w:rPr>
              <mc:AlternateContent>
                <mc:Choice Requires="wpg">
                  <w:drawing>
                    <wp:inline distT="0" distB="0" distL="0" distR="0" wp14:anchorId="451D8ED9" wp14:editId="19FDF80C">
                      <wp:extent cx="274320" cy="274320"/>
                      <wp:effectExtent l="0" t="0" r="0" b="0"/>
                      <wp:docPr id="7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06110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&#13;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&#13;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&#13;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&#13;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&#13;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EA98498" w14:textId="4CF66866" w:rsidR="00202CE0" w:rsidRPr="00565B06" w:rsidRDefault="00202CE0" w:rsidP="0016656E">
            <w:pPr>
              <w:pStyle w:val="Heading1"/>
              <w:outlineLvl w:val="0"/>
            </w:pPr>
            <w:r>
              <w:t xml:space="preserve">languages 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202CE0" w:rsidRPr="00565B06" w14:paraId="123CE4AD" w14:textId="77777777" w:rsidTr="0016656E">
        <w:tc>
          <w:tcPr>
            <w:tcW w:w="4320" w:type="dxa"/>
          </w:tcPr>
          <w:p w14:paraId="049EA735" w14:textId="01BB109D" w:rsidR="00202CE0" w:rsidRDefault="00202CE0" w:rsidP="0016656E">
            <w:pPr>
              <w:pStyle w:val="ListBullet"/>
            </w:pPr>
            <w:r>
              <w:t>Greek (Native Speaker)</w:t>
            </w:r>
          </w:p>
          <w:p w14:paraId="404721BC" w14:textId="77777777" w:rsidR="00202CE0" w:rsidRDefault="00202CE0" w:rsidP="00202CE0">
            <w:pPr>
              <w:pStyle w:val="ListBullet"/>
            </w:pPr>
            <w:r>
              <w:t>English (Native Speaker)</w:t>
            </w:r>
          </w:p>
          <w:p w14:paraId="33825E25" w14:textId="0CA4A4F1" w:rsidR="00202CE0" w:rsidRPr="00202CE0" w:rsidRDefault="00202CE0" w:rsidP="00202CE0">
            <w:pPr>
              <w:pStyle w:val="ListBullet"/>
            </w:pPr>
            <w:r>
              <w:t>French (Novice)</w:t>
            </w:r>
          </w:p>
        </w:tc>
        <w:tc>
          <w:tcPr>
            <w:tcW w:w="4320" w:type="dxa"/>
            <w:tcMar>
              <w:left w:w="576" w:type="dxa"/>
            </w:tcMar>
          </w:tcPr>
          <w:p w14:paraId="3763FF10" w14:textId="56210CD7" w:rsidR="00202CE0" w:rsidRPr="00565B06" w:rsidRDefault="00202CE0" w:rsidP="00202CE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p w14:paraId="57A1ECE9" w14:textId="77777777" w:rsidR="00202CE0" w:rsidRPr="00565B06" w:rsidRDefault="00202CE0" w:rsidP="00FA56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6AC54E2" w14:textId="77777777" w:rsidTr="00FC0EB2">
        <w:tc>
          <w:tcPr>
            <w:tcW w:w="725" w:type="dxa"/>
            <w:tcMar>
              <w:right w:w="216" w:type="dxa"/>
            </w:tcMar>
            <w:vAlign w:val="bottom"/>
          </w:tcPr>
          <w:p w14:paraId="7DDB5588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it-IT" w:eastAsia="it-IT"/>
              </w:rPr>
              <mc:AlternateContent>
                <mc:Choice Requires="wpg">
                  <w:drawing>
                    <wp:inline distT="0" distB="0" distL="0" distR="0" wp14:anchorId="2850D48F" wp14:editId="3FF7325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887A4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26D503E" w14:textId="77777777" w:rsidR="00143224" w:rsidRPr="00F16DB8" w:rsidRDefault="00606AAF" w:rsidP="00F16DB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</w:rPr>
            </w:pPr>
            <w:r>
              <w:t>Software</w:t>
            </w:r>
            <w:r w:rsidR="00F16DB8">
              <w:t xml:space="preserve"> </w:t>
            </w:r>
            <w:r w:rsidR="00F16DB8" w:rsidRPr="00F16DB8">
              <w:rPr>
                <w:b w:val="0"/>
                <w:caps w:val="0"/>
                <w:sz w:val="24"/>
              </w:rPr>
              <w:t>(most self-taught)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3FCC3D98" w14:textId="77777777" w:rsidTr="00565B06">
        <w:tc>
          <w:tcPr>
            <w:tcW w:w="4320" w:type="dxa"/>
          </w:tcPr>
          <w:p w14:paraId="6C412D54" w14:textId="3645288B" w:rsidR="00FC0EB2" w:rsidRDefault="009A39F8" w:rsidP="00A35286">
            <w:pPr>
              <w:pStyle w:val="ListBullet"/>
            </w:pPr>
            <w:r>
              <w:t xml:space="preserve">Adobe </w:t>
            </w:r>
            <w:r w:rsidR="00606AAF">
              <w:t>Photoshop</w:t>
            </w:r>
            <w:r w:rsidR="00F16DB8">
              <w:t xml:space="preserve"> </w:t>
            </w:r>
            <w:r w:rsidR="00382553">
              <w:t>(</w:t>
            </w:r>
            <w:r w:rsidR="002A2FC4">
              <w:t>Novice</w:t>
            </w:r>
            <w:r w:rsidR="00382553">
              <w:t>)</w:t>
            </w:r>
          </w:p>
          <w:p w14:paraId="1B74D772" w14:textId="77777777" w:rsidR="00A35286" w:rsidRPr="000E3245" w:rsidRDefault="00F16DB8" w:rsidP="00606AAF">
            <w:pPr>
              <w:pStyle w:val="ListBullet"/>
              <w:rPr>
                <w:lang w:eastAsia="it-IT"/>
              </w:rPr>
            </w:pPr>
            <w:r>
              <w:t>Adobe After Ef</w:t>
            </w:r>
            <w:r w:rsidR="00606AAF">
              <w:t>fects</w:t>
            </w:r>
            <w:r w:rsidR="00382553">
              <w:t xml:space="preserve"> (</w:t>
            </w:r>
            <w:r w:rsidR="002A2FC4">
              <w:t>Intermediate</w:t>
            </w:r>
            <w:r w:rsidR="00382553">
              <w:t>)</w:t>
            </w:r>
          </w:p>
          <w:p w14:paraId="6C79E17D" w14:textId="77777777" w:rsidR="00606AAF" w:rsidRPr="00606AAF" w:rsidRDefault="00606AAF" w:rsidP="00606AAF">
            <w:pPr>
              <w:pStyle w:val="ListBullet"/>
              <w:rPr>
                <w:lang w:val="it-IT" w:eastAsia="it-IT"/>
              </w:rPr>
            </w:pPr>
            <w:r>
              <w:t>Adobe Audition</w:t>
            </w:r>
          </w:p>
          <w:p w14:paraId="1ACC77A4" w14:textId="77777777" w:rsidR="00606AAF" w:rsidRPr="00E02DD1" w:rsidRDefault="00606AAF" w:rsidP="00606AAF">
            <w:pPr>
              <w:pStyle w:val="ListBullet"/>
              <w:rPr>
                <w:lang w:val="it-IT" w:eastAsia="it-IT"/>
              </w:rPr>
            </w:pPr>
            <w:r>
              <w:t>Virtual Box</w:t>
            </w:r>
            <w:r w:rsidR="00F16DB8">
              <w:t xml:space="preserve"> (Ran MacOS, Ubuntu)</w:t>
            </w:r>
          </w:p>
          <w:p w14:paraId="32E88B8D" w14:textId="77777777" w:rsidR="00E02DD1" w:rsidRPr="00DD3D91" w:rsidRDefault="00E02DD1" w:rsidP="00606AAF">
            <w:pPr>
              <w:pStyle w:val="ListBullet"/>
              <w:rPr>
                <w:lang w:val="it-IT" w:eastAsia="it-IT"/>
              </w:rPr>
            </w:pPr>
            <w:r>
              <w:t>Raspberry</w:t>
            </w:r>
            <w:r w:rsidR="00DD3D91">
              <w:t xml:space="preserve"> Pi</w:t>
            </w:r>
          </w:p>
          <w:p w14:paraId="787FD89A" w14:textId="77777777" w:rsidR="00DD3D91" w:rsidRDefault="00DD3D91" w:rsidP="00606AAF">
            <w:pPr>
              <w:pStyle w:val="ListBullet"/>
              <w:rPr>
                <w:lang w:val="it-IT" w:eastAsia="it-IT"/>
              </w:rPr>
            </w:pPr>
            <w:proofErr w:type="spellStart"/>
            <w:r>
              <w:rPr>
                <w:lang w:val="it-IT" w:eastAsia="it-IT"/>
              </w:rPr>
              <w:t>Github</w:t>
            </w:r>
            <w:proofErr w:type="spellEnd"/>
          </w:p>
          <w:p w14:paraId="3116928A" w14:textId="5D98BBEF" w:rsidR="009A39F8" w:rsidRPr="00606AAF" w:rsidRDefault="009A39F8" w:rsidP="00606AAF">
            <w:pPr>
              <w:pStyle w:val="ListBullet"/>
              <w:rPr>
                <w:lang w:val="it-IT" w:eastAsia="it-IT"/>
              </w:rPr>
            </w:pPr>
            <w:r>
              <w:rPr>
                <w:lang w:val="it-IT" w:eastAsia="it-IT"/>
              </w:rPr>
              <w:t>Adobe Premiere Pro</w:t>
            </w:r>
          </w:p>
        </w:tc>
        <w:tc>
          <w:tcPr>
            <w:tcW w:w="4320" w:type="dxa"/>
            <w:tcMar>
              <w:left w:w="576" w:type="dxa"/>
            </w:tcMar>
          </w:tcPr>
          <w:p w14:paraId="4A00884E" w14:textId="417317A3" w:rsidR="00143224" w:rsidRDefault="00606AAF" w:rsidP="00565B06">
            <w:pPr>
              <w:pStyle w:val="ListBullet"/>
              <w:spacing w:after="80"/>
            </w:pPr>
            <w:r>
              <w:t>MacOS</w:t>
            </w:r>
            <w:r w:rsidR="00F16DB8">
              <w:t xml:space="preserve"> (High Sierra</w:t>
            </w:r>
            <w:r w:rsidR="00DD3D91">
              <w:t>, Yosemite, Mojave</w:t>
            </w:r>
            <w:r w:rsidR="00F16DB8">
              <w:t>)</w:t>
            </w:r>
          </w:p>
          <w:p w14:paraId="1179FFD1" w14:textId="77777777" w:rsidR="00606AAF" w:rsidRDefault="00606AAF" w:rsidP="00565B06">
            <w:pPr>
              <w:pStyle w:val="ListBullet"/>
              <w:spacing w:after="80"/>
            </w:pPr>
            <w:r>
              <w:t>Linux</w:t>
            </w:r>
            <w:r w:rsidR="00F16DB8">
              <w:t xml:space="preserve"> (Kali Linux, Ubuntu)</w:t>
            </w:r>
          </w:p>
          <w:p w14:paraId="1057A27C" w14:textId="77777777" w:rsidR="00606AAF" w:rsidRDefault="00606AAF" w:rsidP="00606AAF">
            <w:pPr>
              <w:pStyle w:val="ListBullet"/>
              <w:spacing w:after="80"/>
            </w:pPr>
            <w:r>
              <w:t>Microsoft Visual Studio</w:t>
            </w:r>
            <w:r w:rsidR="00F16DB8">
              <w:t xml:space="preserve"> (</w:t>
            </w:r>
            <w:r w:rsidR="002A2FC4">
              <w:t>Novice</w:t>
            </w:r>
            <w:r w:rsidR="00F16DB8">
              <w:t>)</w:t>
            </w:r>
          </w:p>
          <w:p w14:paraId="0D01334F" w14:textId="3B3BF521" w:rsidR="00606AAF" w:rsidRDefault="00DD3D91" w:rsidP="00606AAF">
            <w:pPr>
              <w:pStyle w:val="ListBullet"/>
              <w:spacing w:after="80"/>
            </w:pPr>
            <w:r>
              <w:t xml:space="preserve">All </w:t>
            </w:r>
            <w:r w:rsidR="00606AAF">
              <w:t>Microsoft Office</w:t>
            </w:r>
          </w:p>
          <w:p w14:paraId="7AB34D49" w14:textId="77777777" w:rsidR="00E02DD1" w:rsidRDefault="00E02DD1" w:rsidP="00606AAF">
            <w:pPr>
              <w:pStyle w:val="ListBullet"/>
              <w:spacing w:after="80"/>
            </w:pPr>
            <w:r>
              <w:t>Windows</w:t>
            </w:r>
            <w:r w:rsidR="00DD3D91">
              <w:t xml:space="preserve"> 7,8,10</w:t>
            </w:r>
          </w:p>
          <w:p w14:paraId="021A2363" w14:textId="751AE637" w:rsidR="009A39F8" w:rsidRPr="00565B06" w:rsidRDefault="009A39F8" w:rsidP="00606AAF">
            <w:pPr>
              <w:pStyle w:val="ListBullet"/>
              <w:spacing w:after="80"/>
            </w:pPr>
            <w:r>
              <w:t>Chief Architect</w:t>
            </w:r>
          </w:p>
        </w:tc>
      </w:tr>
      <w:tr w:rsidR="00606AAF" w:rsidRPr="00565B06" w14:paraId="0533665E" w14:textId="77777777" w:rsidTr="00565B06">
        <w:tc>
          <w:tcPr>
            <w:tcW w:w="4320" w:type="dxa"/>
          </w:tcPr>
          <w:p w14:paraId="1963C5A4" w14:textId="77777777" w:rsidR="00606AAF" w:rsidRDefault="00606AAF" w:rsidP="00606AA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320" w:type="dxa"/>
            <w:tcMar>
              <w:left w:w="576" w:type="dxa"/>
            </w:tcMar>
          </w:tcPr>
          <w:p w14:paraId="23A1F1C2" w14:textId="77777777" w:rsidR="00606AAF" w:rsidRDefault="00606AAF" w:rsidP="00606AAF">
            <w:pPr>
              <w:pStyle w:val="ListBullet"/>
              <w:numPr>
                <w:ilvl w:val="0"/>
                <w:numId w:val="0"/>
              </w:numPr>
            </w:pPr>
          </w:p>
          <w:p w14:paraId="16C45667" w14:textId="77777777" w:rsidR="003A4CED" w:rsidRDefault="003A4CED" w:rsidP="00606AAF">
            <w:pPr>
              <w:pStyle w:val="ListBullet"/>
              <w:numPr>
                <w:ilvl w:val="0"/>
                <w:numId w:val="0"/>
              </w:num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1D62E6E1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1FEAD96D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  <w:lang w:val="it-IT" w:eastAsia="it-IT"/>
              </w:rPr>
              <w:lastRenderedPageBreak/>
              <mc:AlternateContent>
                <mc:Choice Requires="wpg">
                  <w:drawing>
                    <wp:inline distT="0" distB="0" distL="0" distR="0" wp14:anchorId="09520207" wp14:editId="2A248DA7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D9196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FA3E3B2" w14:textId="77777777" w:rsidR="000553BC" w:rsidRPr="00565B06" w:rsidRDefault="00886B6D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C059818AC1FE4C0FB30A756F6F8B9B84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763FF697" w14:textId="0441788D" w:rsidR="00B5677E" w:rsidRDefault="009A39F8" w:rsidP="00B5677E">
      <w:pPr>
        <w:pStyle w:val="ListParagraph"/>
        <w:numPr>
          <w:ilvl w:val="0"/>
          <w:numId w:val="25"/>
        </w:numPr>
      </w:pPr>
      <w:r>
        <w:t>T</w:t>
      </w:r>
      <w:r w:rsidR="000B4461">
        <w:t>ennis lessons for 6 years</w:t>
      </w:r>
      <w:r>
        <w:t>, participated in friendly tournaments</w:t>
      </w:r>
    </w:p>
    <w:p w14:paraId="588DD619" w14:textId="2E7EDC81" w:rsidR="00DD3D91" w:rsidRDefault="00DD3D91" w:rsidP="00B5677E">
      <w:pPr>
        <w:pStyle w:val="ListParagraph"/>
        <w:numPr>
          <w:ilvl w:val="0"/>
          <w:numId w:val="25"/>
        </w:numPr>
      </w:pPr>
      <w:r>
        <w:t>Pilate lessons for 2+ years</w:t>
      </w:r>
    </w:p>
    <w:p w14:paraId="0EE3E92F" w14:textId="77777777" w:rsidR="00293537" w:rsidRDefault="00EC1252" w:rsidP="00B5677E">
      <w:pPr>
        <w:pStyle w:val="ListParagraph"/>
        <w:numPr>
          <w:ilvl w:val="0"/>
          <w:numId w:val="25"/>
        </w:numPr>
      </w:pPr>
      <w:r>
        <w:t>Rhythmic</w:t>
      </w:r>
      <w:r w:rsidR="00293537">
        <w:t xml:space="preserve"> Gymnastics for 4 years</w:t>
      </w:r>
    </w:p>
    <w:p w14:paraId="587559F5" w14:textId="760786AA" w:rsidR="00361DD6" w:rsidRDefault="00AF4073" w:rsidP="00361DD6">
      <w:pPr>
        <w:pStyle w:val="ListParagraph"/>
        <w:numPr>
          <w:ilvl w:val="0"/>
          <w:numId w:val="25"/>
        </w:numPr>
      </w:pPr>
      <w:r>
        <w:t>Member of school’s band</w:t>
      </w:r>
      <w:r w:rsidR="004C772A">
        <w:t xml:space="preserve"> (piano)</w:t>
      </w:r>
    </w:p>
    <w:p w14:paraId="2908FA73" w14:textId="28D76B04" w:rsidR="000B4461" w:rsidRDefault="000B4461" w:rsidP="00B5677E">
      <w:pPr>
        <w:pStyle w:val="ListParagraph"/>
        <w:numPr>
          <w:ilvl w:val="0"/>
          <w:numId w:val="25"/>
        </w:numPr>
      </w:pPr>
      <w:r>
        <w:t>Piano lessons for almost 8 years</w:t>
      </w:r>
      <w:r w:rsidR="00FC5C42">
        <w:t xml:space="preserve"> (+ Improvising</w:t>
      </w:r>
      <w:r w:rsidR="00D459CA">
        <w:t xml:space="preserve"> and composing </w:t>
      </w:r>
      <w:r w:rsidR="00DD3D91">
        <w:t>short</w:t>
      </w:r>
      <w:r w:rsidR="00D459CA">
        <w:t xml:space="preserve"> songs</w:t>
      </w:r>
      <w:r w:rsidR="00FC5C42">
        <w:t>)</w:t>
      </w:r>
    </w:p>
    <w:p w14:paraId="587CDD93" w14:textId="77777777" w:rsidR="000B4461" w:rsidRDefault="000B4461" w:rsidP="00013ED5">
      <w:pPr>
        <w:pStyle w:val="ListParagraph"/>
        <w:numPr>
          <w:ilvl w:val="0"/>
          <w:numId w:val="25"/>
        </w:numPr>
      </w:pPr>
      <w:r>
        <w:t>Swimming</w:t>
      </w:r>
    </w:p>
    <w:p w14:paraId="494D3B66" w14:textId="77777777" w:rsidR="000B4461" w:rsidRDefault="000B4461" w:rsidP="00013ED5">
      <w:pPr>
        <w:pStyle w:val="ListParagraph"/>
        <w:numPr>
          <w:ilvl w:val="0"/>
          <w:numId w:val="25"/>
        </w:numPr>
      </w:pPr>
      <w:r>
        <w:t>Skiing</w:t>
      </w:r>
    </w:p>
    <w:p w14:paraId="32ECA095" w14:textId="77777777" w:rsidR="00E92737" w:rsidRDefault="000B4461" w:rsidP="00E92737">
      <w:pPr>
        <w:pStyle w:val="ListParagraph"/>
        <w:numPr>
          <w:ilvl w:val="0"/>
          <w:numId w:val="25"/>
        </w:numPr>
      </w:pPr>
      <w:r>
        <w:t>Traveling</w:t>
      </w:r>
    </w:p>
    <w:p w14:paraId="3AD93684" w14:textId="484DA5C4" w:rsidR="00E52D5B" w:rsidRDefault="00E52D5B" w:rsidP="00E92737">
      <w:pPr>
        <w:pStyle w:val="ListParagraph"/>
        <w:numPr>
          <w:ilvl w:val="0"/>
          <w:numId w:val="25"/>
        </w:numPr>
      </w:pPr>
      <w:r>
        <w:t>Book lover (High score is 74 books in 6 months)</w:t>
      </w:r>
    </w:p>
    <w:p w14:paraId="65DD2E16" w14:textId="53DE1DEC" w:rsidR="00776FA1" w:rsidRDefault="00776FA1" w:rsidP="00E92737">
      <w:pPr>
        <w:pStyle w:val="ListParagraph"/>
        <w:numPr>
          <w:ilvl w:val="0"/>
          <w:numId w:val="25"/>
        </w:numPr>
      </w:pPr>
      <w:r>
        <w:t>Drone video Youtuber</w:t>
      </w:r>
    </w:p>
    <w:p w14:paraId="406C6D78" w14:textId="6CCB7DA7" w:rsidR="009A39F8" w:rsidRDefault="009A39F8" w:rsidP="009A39F8">
      <w:pPr>
        <w:pStyle w:val="ListParagraph"/>
        <w:numPr>
          <w:ilvl w:val="0"/>
          <w:numId w:val="25"/>
        </w:numPr>
      </w:pPr>
      <w:r>
        <w:t>Wattpad Writer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63ECB" w:rsidRPr="00565B06" w14:paraId="274EF0A6" w14:textId="77777777" w:rsidTr="0016656E">
        <w:tc>
          <w:tcPr>
            <w:tcW w:w="725" w:type="dxa"/>
            <w:tcMar>
              <w:right w:w="216" w:type="dxa"/>
            </w:tcMar>
            <w:vAlign w:val="bottom"/>
          </w:tcPr>
          <w:p w14:paraId="7B7DD8BE" w14:textId="77777777" w:rsidR="00E63ECB" w:rsidRPr="00565B06" w:rsidRDefault="00E63ECB" w:rsidP="0016656E">
            <w:pPr>
              <w:pStyle w:val="Icons"/>
            </w:pPr>
            <w:r w:rsidRPr="00565B06">
              <w:rPr>
                <w:noProof/>
                <w:lang w:val="it-IT" w:eastAsia="it-IT"/>
              </w:rPr>
              <mc:AlternateContent>
                <mc:Choice Requires="wpg">
                  <w:drawing>
                    <wp:inline distT="0" distB="0" distL="0" distR="0" wp14:anchorId="53FF6E48" wp14:editId="0936AADC">
                      <wp:extent cx="274320" cy="274320"/>
                      <wp:effectExtent l="0" t="0" r="0" b="0"/>
                      <wp:docPr id="2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E202E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&#13;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&#13;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&#13;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&#13;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5F0F0B4" w14:textId="33084E81" w:rsidR="00E63ECB" w:rsidRPr="00565B06" w:rsidRDefault="00E63ECB" w:rsidP="0016656E">
            <w:pPr>
              <w:pStyle w:val="Heading1"/>
              <w:outlineLvl w:val="0"/>
            </w:pPr>
            <w:r>
              <w:t>Volunteer</w:t>
            </w:r>
          </w:p>
        </w:tc>
      </w:tr>
    </w:tbl>
    <w:p w14:paraId="16270149" w14:textId="77777777" w:rsidR="00AE4F38" w:rsidRDefault="00AE4F38" w:rsidP="00AE4F38">
      <w:pPr>
        <w:pStyle w:val="ListParagraph"/>
        <w:numPr>
          <w:ilvl w:val="0"/>
          <w:numId w:val="25"/>
        </w:numPr>
      </w:pPr>
      <w:r>
        <w:t>Performed with school band (piano) for fundraising. Country celebrity posted about it. [29/1/19]</w:t>
      </w:r>
    </w:p>
    <w:p w14:paraId="69E03B32" w14:textId="240A7FC9" w:rsidR="00887344" w:rsidRPr="00887344" w:rsidRDefault="00C63602" w:rsidP="00887344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>Raised more than 1000</w:t>
      </w:r>
      <w:r w:rsidRPr="00C63602">
        <w:t>€</w:t>
      </w:r>
      <w:r>
        <w:t xml:space="preserve"> for school by selling </w:t>
      </w:r>
      <w:r w:rsidR="00AE4F38">
        <w:t>calendars</w:t>
      </w:r>
      <w:r>
        <w:t>.</w:t>
      </w:r>
      <w:r w:rsidR="00887344">
        <w:t xml:space="preserve"> [2019]</w:t>
      </w:r>
    </w:p>
    <w:p w14:paraId="6882C1C4" w14:textId="41D0D568" w:rsidR="00887344" w:rsidRDefault="002D5403" w:rsidP="00887344">
      <w:pPr>
        <w:pStyle w:val="ListParagraph"/>
        <w:numPr>
          <w:ilvl w:val="0"/>
          <w:numId w:val="25"/>
        </w:numPr>
      </w:pPr>
      <w:r>
        <w:t xml:space="preserve">Edited </w:t>
      </w:r>
      <w:r w:rsidR="00DE0BF3">
        <w:t>videos and audio for major school representative presentations.</w:t>
      </w:r>
      <w:r w:rsidR="00887344">
        <w:t xml:space="preserve"> [2016-2021]</w:t>
      </w:r>
    </w:p>
    <w:p w14:paraId="0397C66F" w14:textId="5E7F2B32" w:rsidR="00876B6B" w:rsidRDefault="00C75790" w:rsidP="00887344">
      <w:pPr>
        <w:pStyle w:val="ListParagraph"/>
        <w:numPr>
          <w:ilvl w:val="0"/>
          <w:numId w:val="25"/>
        </w:numPr>
      </w:pPr>
      <w:r>
        <w:t>C</w:t>
      </w:r>
      <w:r w:rsidR="00876B6B">
        <w:t>ollaborated with teachers</w:t>
      </w:r>
      <w:r>
        <w:t xml:space="preserve">, organized and created </w:t>
      </w:r>
      <w:r w:rsidR="00876B6B">
        <w:t>custom presentations to help peers develop knowledge outside of school subjects.</w:t>
      </w:r>
    </w:p>
    <w:p w14:paraId="4FA8F534" w14:textId="72671D49" w:rsidR="00DD6B8A" w:rsidRPr="002D5403" w:rsidRDefault="00DD6B8A" w:rsidP="00887344">
      <w:pPr>
        <w:pStyle w:val="ListParagraph"/>
        <w:numPr>
          <w:ilvl w:val="0"/>
          <w:numId w:val="25"/>
        </w:numPr>
      </w:pPr>
      <w:r>
        <w:t>Did multiple volunteer phone and laptop repairs.</w:t>
      </w:r>
    </w:p>
    <w:p w14:paraId="4F229512" w14:textId="06C2A8E5" w:rsidR="002D5403" w:rsidRPr="00C63602" w:rsidRDefault="002D5403" w:rsidP="002D5403"/>
    <w:p w14:paraId="55A06AB3" w14:textId="77777777" w:rsidR="00E63ECB" w:rsidRDefault="00E63ECB" w:rsidP="00AE4F38">
      <w:pPr>
        <w:pStyle w:val="ListParagraph"/>
        <w:ind w:left="1446"/>
      </w:pPr>
    </w:p>
    <w:p w14:paraId="5F5375E1" w14:textId="77777777" w:rsidR="00030E10" w:rsidRPr="00565B06" w:rsidRDefault="00030E10" w:rsidP="00316CE4"/>
    <w:sectPr w:rsidR="00030E10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28790" w14:textId="77777777" w:rsidR="00886B6D" w:rsidRDefault="00886B6D" w:rsidP="00F534FB">
      <w:pPr>
        <w:spacing w:after="0"/>
      </w:pPr>
      <w:r>
        <w:separator/>
      </w:r>
    </w:p>
  </w:endnote>
  <w:endnote w:type="continuationSeparator" w:id="0">
    <w:p w14:paraId="7A57AB5D" w14:textId="77777777" w:rsidR="00886B6D" w:rsidRDefault="00886B6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10006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C159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D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DFB55" w14:textId="77777777" w:rsidR="00886B6D" w:rsidRDefault="00886B6D" w:rsidP="00F534FB">
      <w:pPr>
        <w:spacing w:after="0"/>
      </w:pPr>
      <w:r>
        <w:separator/>
      </w:r>
    </w:p>
  </w:footnote>
  <w:footnote w:type="continuationSeparator" w:id="0">
    <w:p w14:paraId="51125198" w14:textId="77777777" w:rsidR="00886B6D" w:rsidRDefault="00886B6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1D690" w14:textId="77777777" w:rsidR="005324B1" w:rsidRDefault="005324B1">
    <w:pPr>
      <w:pStyle w:val="Header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AD35779" wp14:editId="18CFA49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C6334D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DC0A0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1BA6A24"/>
    <w:multiLevelType w:val="hybridMultilevel"/>
    <w:tmpl w:val="50EE25D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2454A36"/>
    <w:multiLevelType w:val="multilevel"/>
    <w:tmpl w:val="9A0E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A65BF7"/>
    <w:multiLevelType w:val="hybridMultilevel"/>
    <w:tmpl w:val="791CA74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ED4627"/>
    <w:multiLevelType w:val="hybridMultilevel"/>
    <w:tmpl w:val="6F300D94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0A80CD7"/>
    <w:multiLevelType w:val="hybridMultilevel"/>
    <w:tmpl w:val="8604DBD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942FC0"/>
    <w:multiLevelType w:val="multilevel"/>
    <w:tmpl w:val="3BD8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A5AC9"/>
    <w:multiLevelType w:val="hybridMultilevel"/>
    <w:tmpl w:val="436E65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210820"/>
    <w:multiLevelType w:val="hybridMultilevel"/>
    <w:tmpl w:val="B8BEE5FE"/>
    <w:lvl w:ilvl="0" w:tplc="041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5CA747D6"/>
    <w:multiLevelType w:val="hybridMultilevel"/>
    <w:tmpl w:val="111E18B8"/>
    <w:lvl w:ilvl="0" w:tplc="041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64DA40EE"/>
    <w:multiLevelType w:val="multilevel"/>
    <w:tmpl w:val="3B72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28334E"/>
    <w:multiLevelType w:val="multilevel"/>
    <w:tmpl w:val="CAC4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AE3FAF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2"/>
  </w:num>
  <w:num w:numId="4">
    <w:abstractNumId w:val="1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24"/>
  </w:num>
  <w:num w:numId="17">
    <w:abstractNumId w:val="19"/>
  </w:num>
  <w:num w:numId="18">
    <w:abstractNumId w:val="11"/>
  </w:num>
  <w:num w:numId="19">
    <w:abstractNumId w:val="23"/>
  </w:num>
  <w:num w:numId="20">
    <w:abstractNumId w:val="10"/>
  </w:num>
  <w:num w:numId="21">
    <w:abstractNumId w:val="21"/>
  </w:num>
  <w:num w:numId="22">
    <w:abstractNumId w:val="20"/>
  </w:num>
  <w:num w:numId="23">
    <w:abstractNumId w:val="13"/>
  </w:num>
  <w:num w:numId="24">
    <w:abstractNumId w:val="15"/>
  </w:num>
  <w:num w:numId="25">
    <w:abstractNumId w:val="22"/>
  </w:num>
  <w:num w:numId="26">
    <w:abstractNumId w:val="1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EB5"/>
    <w:rsid w:val="00002750"/>
    <w:rsid w:val="00004D4E"/>
    <w:rsid w:val="00011895"/>
    <w:rsid w:val="00013818"/>
    <w:rsid w:val="000244CA"/>
    <w:rsid w:val="00024730"/>
    <w:rsid w:val="00030E10"/>
    <w:rsid w:val="000348ED"/>
    <w:rsid w:val="00036D4E"/>
    <w:rsid w:val="00040CF1"/>
    <w:rsid w:val="0004158B"/>
    <w:rsid w:val="00051DFD"/>
    <w:rsid w:val="000553BC"/>
    <w:rsid w:val="00056FE7"/>
    <w:rsid w:val="000570FF"/>
    <w:rsid w:val="00057244"/>
    <w:rsid w:val="0006454B"/>
    <w:rsid w:val="00075B13"/>
    <w:rsid w:val="000777E0"/>
    <w:rsid w:val="00092692"/>
    <w:rsid w:val="00096203"/>
    <w:rsid w:val="000A0229"/>
    <w:rsid w:val="000B4461"/>
    <w:rsid w:val="000E24AC"/>
    <w:rsid w:val="000E3245"/>
    <w:rsid w:val="000E4A73"/>
    <w:rsid w:val="000F79EA"/>
    <w:rsid w:val="00134F92"/>
    <w:rsid w:val="00137DC1"/>
    <w:rsid w:val="00141AEF"/>
    <w:rsid w:val="00143224"/>
    <w:rsid w:val="00145B33"/>
    <w:rsid w:val="001468F3"/>
    <w:rsid w:val="00152C3A"/>
    <w:rsid w:val="001539C4"/>
    <w:rsid w:val="00162BEE"/>
    <w:rsid w:val="001645D5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3E3"/>
    <w:rsid w:val="001E08A4"/>
    <w:rsid w:val="001E56D4"/>
    <w:rsid w:val="001E5AF9"/>
    <w:rsid w:val="00202CE0"/>
    <w:rsid w:val="00204D66"/>
    <w:rsid w:val="00206AED"/>
    <w:rsid w:val="0020735F"/>
    <w:rsid w:val="00210F5C"/>
    <w:rsid w:val="002146F8"/>
    <w:rsid w:val="00215593"/>
    <w:rsid w:val="00217917"/>
    <w:rsid w:val="002372E8"/>
    <w:rsid w:val="0023768B"/>
    <w:rsid w:val="002422E2"/>
    <w:rsid w:val="0025163F"/>
    <w:rsid w:val="00254330"/>
    <w:rsid w:val="00260F01"/>
    <w:rsid w:val="00275C94"/>
    <w:rsid w:val="00277638"/>
    <w:rsid w:val="0028164F"/>
    <w:rsid w:val="002823BE"/>
    <w:rsid w:val="00293537"/>
    <w:rsid w:val="00297ED0"/>
    <w:rsid w:val="002A2FC4"/>
    <w:rsid w:val="002A4EDA"/>
    <w:rsid w:val="002B3FC8"/>
    <w:rsid w:val="002D5403"/>
    <w:rsid w:val="002E67D9"/>
    <w:rsid w:val="002F10E7"/>
    <w:rsid w:val="002F69E4"/>
    <w:rsid w:val="00300A98"/>
    <w:rsid w:val="0030724A"/>
    <w:rsid w:val="003124D6"/>
    <w:rsid w:val="00316CE4"/>
    <w:rsid w:val="00323C3F"/>
    <w:rsid w:val="003279A4"/>
    <w:rsid w:val="003358B5"/>
    <w:rsid w:val="00337114"/>
    <w:rsid w:val="00341BC7"/>
    <w:rsid w:val="00341C9F"/>
    <w:rsid w:val="0035004C"/>
    <w:rsid w:val="0035462C"/>
    <w:rsid w:val="003571C8"/>
    <w:rsid w:val="00361DD6"/>
    <w:rsid w:val="003709B4"/>
    <w:rsid w:val="00382553"/>
    <w:rsid w:val="00383057"/>
    <w:rsid w:val="00387008"/>
    <w:rsid w:val="0039703C"/>
    <w:rsid w:val="003974BB"/>
    <w:rsid w:val="003A091E"/>
    <w:rsid w:val="003A4CED"/>
    <w:rsid w:val="003E5D64"/>
    <w:rsid w:val="003F233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09F4"/>
    <w:rsid w:val="004727C2"/>
    <w:rsid w:val="00475B96"/>
    <w:rsid w:val="00476144"/>
    <w:rsid w:val="004915EA"/>
    <w:rsid w:val="00492E65"/>
    <w:rsid w:val="004A4493"/>
    <w:rsid w:val="004A5CBC"/>
    <w:rsid w:val="004B0E66"/>
    <w:rsid w:val="004B6A2A"/>
    <w:rsid w:val="004C0172"/>
    <w:rsid w:val="004C1AF6"/>
    <w:rsid w:val="004C389B"/>
    <w:rsid w:val="004C5C49"/>
    <w:rsid w:val="004C772A"/>
    <w:rsid w:val="004D0521"/>
    <w:rsid w:val="004D128F"/>
    <w:rsid w:val="004D1E46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209"/>
    <w:rsid w:val="00582623"/>
    <w:rsid w:val="005826C2"/>
    <w:rsid w:val="00585C29"/>
    <w:rsid w:val="0059085F"/>
    <w:rsid w:val="005A459B"/>
    <w:rsid w:val="005A74EC"/>
    <w:rsid w:val="005B3D67"/>
    <w:rsid w:val="005B437C"/>
    <w:rsid w:val="005D0108"/>
    <w:rsid w:val="005E088C"/>
    <w:rsid w:val="005E25F8"/>
    <w:rsid w:val="005E3E78"/>
    <w:rsid w:val="005E5CE2"/>
    <w:rsid w:val="005E6E43"/>
    <w:rsid w:val="005F4455"/>
    <w:rsid w:val="00606AAF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0E4D"/>
    <w:rsid w:val="00683A86"/>
    <w:rsid w:val="00685284"/>
    <w:rsid w:val="0069300B"/>
    <w:rsid w:val="0069356A"/>
    <w:rsid w:val="006A4C72"/>
    <w:rsid w:val="006C5B99"/>
    <w:rsid w:val="006D65F8"/>
    <w:rsid w:val="006F4D23"/>
    <w:rsid w:val="007175B9"/>
    <w:rsid w:val="007215A9"/>
    <w:rsid w:val="007253E8"/>
    <w:rsid w:val="00734FE5"/>
    <w:rsid w:val="00735140"/>
    <w:rsid w:val="0073645E"/>
    <w:rsid w:val="007366E5"/>
    <w:rsid w:val="00745196"/>
    <w:rsid w:val="00755346"/>
    <w:rsid w:val="00776E3A"/>
    <w:rsid w:val="00776FA1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D0C65"/>
    <w:rsid w:val="007E7052"/>
    <w:rsid w:val="007E7E9C"/>
    <w:rsid w:val="007F71A4"/>
    <w:rsid w:val="008030EE"/>
    <w:rsid w:val="00812148"/>
    <w:rsid w:val="00814B43"/>
    <w:rsid w:val="00826DB5"/>
    <w:rsid w:val="0083016A"/>
    <w:rsid w:val="00846AAE"/>
    <w:rsid w:val="00856435"/>
    <w:rsid w:val="00867081"/>
    <w:rsid w:val="00876B6B"/>
    <w:rsid w:val="00886B6D"/>
    <w:rsid w:val="00887344"/>
    <w:rsid w:val="008978E8"/>
    <w:rsid w:val="008A02C4"/>
    <w:rsid w:val="008A49A0"/>
    <w:rsid w:val="008A6538"/>
    <w:rsid w:val="008B200D"/>
    <w:rsid w:val="008C5CA5"/>
    <w:rsid w:val="008C6206"/>
    <w:rsid w:val="008D4FC8"/>
    <w:rsid w:val="008D5A80"/>
    <w:rsid w:val="008E5483"/>
    <w:rsid w:val="008F4351"/>
    <w:rsid w:val="008F4532"/>
    <w:rsid w:val="008F477F"/>
    <w:rsid w:val="008F6151"/>
    <w:rsid w:val="00933CCA"/>
    <w:rsid w:val="0093795C"/>
    <w:rsid w:val="009411E8"/>
    <w:rsid w:val="0095071D"/>
    <w:rsid w:val="00952C89"/>
    <w:rsid w:val="009540F4"/>
    <w:rsid w:val="00956B75"/>
    <w:rsid w:val="009900E0"/>
    <w:rsid w:val="009918BB"/>
    <w:rsid w:val="009931F7"/>
    <w:rsid w:val="00994768"/>
    <w:rsid w:val="00995E97"/>
    <w:rsid w:val="009A39F8"/>
    <w:rsid w:val="009A3F4C"/>
    <w:rsid w:val="009B4952"/>
    <w:rsid w:val="009B539A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5286"/>
    <w:rsid w:val="00A42CE4"/>
    <w:rsid w:val="00A56B81"/>
    <w:rsid w:val="00A6314E"/>
    <w:rsid w:val="00A77B4D"/>
    <w:rsid w:val="00A8052D"/>
    <w:rsid w:val="00A9077F"/>
    <w:rsid w:val="00A9453F"/>
    <w:rsid w:val="00AA04BD"/>
    <w:rsid w:val="00AA276C"/>
    <w:rsid w:val="00AB673E"/>
    <w:rsid w:val="00AC41AF"/>
    <w:rsid w:val="00AC7C34"/>
    <w:rsid w:val="00AD121E"/>
    <w:rsid w:val="00AD518A"/>
    <w:rsid w:val="00AD6216"/>
    <w:rsid w:val="00AE2F61"/>
    <w:rsid w:val="00AE313B"/>
    <w:rsid w:val="00AE4F38"/>
    <w:rsid w:val="00AE7650"/>
    <w:rsid w:val="00AF4073"/>
    <w:rsid w:val="00B035B2"/>
    <w:rsid w:val="00B112B1"/>
    <w:rsid w:val="00B1221A"/>
    <w:rsid w:val="00B16905"/>
    <w:rsid w:val="00B204FE"/>
    <w:rsid w:val="00B25746"/>
    <w:rsid w:val="00B3649F"/>
    <w:rsid w:val="00B47E1E"/>
    <w:rsid w:val="00B54480"/>
    <w:rsid w:val="00B54661"/>
    <w:rsid w:val="00B55487"/>
    <w:rsid w:val="00B5677E"/>
    <w:rsid w:val="00B62F12"/>
    <w:rsid w:val="00B666B6"/>
    <w:rsid w:val="00B763B5"/>
    <w:rsid w:val="00B90654"/>
    <w:rsid w:val="00B91175"/>
    <w:rsid w:val="00BA2BB5"/>
    <w:rsid w:val="00BA6ECA"/>
    <w:rsid w:val="00BA71B3"/>
    <w:rsid w:val="00BB34BE"/>
    <w:rsid w:val="00BC0E1A"/>
    <w:rsid w:val="00BC1472"/>
    <w:rsid w:val="00BC5EB5"/>
    <w:rsid w:val="00BD2DD6"/>
    <w:rsid w:val="00BD55EE"/>
    <w:rsid w:val="00BE285F"/>
    <w:rsid w:val="00BF09C3"/>
    <w:rsid w:val="00C25D5C"/>
    <w:rsid w:val="00C3233C"/>
    <w:rsid w:val="00C3763A"/>
    <w:rsid w:val="00C60281"/>
    <w:rsid w:val="00C63602"/>
    <w:rsid w:val="00C75790"/>
    <w:rsid w:val="00C779DA"/>
    <w:rsid w:val="00C814F7"/>
    <w:rsid w:val="00C81C04"/>
    <w:rsid w:val="00C91B4B"/>
    <w:rsid w:val="00C93DE1"/>
    <w:rsid w:val="00CA1ED0"/>
    <w:rsid w:val="00CA2A58"/>
    <w:rsid w:val="00CA2E0A"/>
    <w:rsid w:val="00CB3192"/>
    <w:rsid w:val="00CC1E5C"/>
    <w:rsid w:val="00CD1043"/>
    <w:rsid w:val="00CE2C76"/>
    <w:rsid w:val="00CF1D65"/>
    <w:rsid w:val="00D046EF"/>
    <w:rsid w:val="00D17950"/>
    <w:rsid w:val="00D22E33"/>
    <w:rsid w:val="00D35BBD"/>
    <w:rsid w:val="00D37FAD"/>
    <w:rsid w:val="00D4381D"/>
    <w:rsid w:val="00D4493C"/>
    <w:rsid w:val="00D459CA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90E31"/>
    <w:rsid w:val="00D933B4"/>
    <w:rsid w:val="00DB0B61"/>
    <w:rsid w:val="00DC4704"/>
    <w:rsid w:val="00DD2D34"/>
    <w:rsid w:val="00DD3D91"/>
    <w:rsid w:val="00DD467E"/>
    <w:rsid w:val="00DD6B8A"/>
    <w:rsid w:val="00DE0BF3"/>
    <w:rsid w:val="00DE136D"/>
    <w:rsid w:val="00DE4136"/>
    <w:rsid w:val="00DE4550"/>
    <w:rsid w:val="00DE6534"/>
    <w:rsid w:val="00DF0F24"/>
    <w:rsid w:val="00DF7CF5"/>
    <w:rsid w:val="00DF7F4F"/>
    <w:rsid w:val="00E02DD1"/>
    <w:rsid w:val="00E066EE"/>
    <w:rsid w:val="00E07D28"/>
    <w:rsid w:val="00E23D34"/>
    <w:rsid w:val="00E30CB9"/>
    <w:rsid w:val="00E379DC"/>
    <w:rsid w:val="00E426E4"/>
    <w:rsid w:val="00E46808"/>
    <w:rsid w:val="00E52D5B"/>
    <w:rsid w:val="00E5521B"/>
    <w:rsid w:val="00E55D03"/>
    <w:rsid w:val="00E61D86"/>
    <w:rsid w:val="00E61FB1"/>
    <w:rsid w:val="00E63862"/>
    <w:rsid w:val="00E63ECB"/>
    <w:rsid w:val="00E665C1"/>
    <w:rsid w:val="00E72DA3"/>
    <w:rsid w:val="00E72DF0"/>
    <w:rsid w:val="00E832D0"/>
    <w:rsid w:val="00E92737"/>
    <w:rsid w:val="00E97BD9"/>
    <w:rsid w:val="00EA2558"/>
    <w:rsid w:val="00EC1252"/>
    <w:rsid w:val="00ED194C"/>
    <w:rsid w:val="00EE0848"/>
    <w:rsid w:val="00F03B1E"/>
    <w:rsid w:val="00F03F2C"/>
    <w:rsid w:val="00F1202D"/>
    <w:rsid w:val="00F16DB8"/>
    <w:rsid w:val="00F217AB"/>
    <w:rsid w:val="00F32619"/>
    <w:rsid w:val="00F35A06"/>
    <w:rsid w:val="00F435D3"/>
    <w:rsid w:val="00F46425"/>
    <w:rsid w:val="00F5078D"/>
    <w:rsid w:val="00F534FB"/>
    <w:rsid w:val="00F56FFE"/>
    <w:rsid w:val="00F803BC"/>
    <w:rsid w:val="00F904FC"/>
    <w:rsid w:val="00F935BF"/>
    <w:rsid w:val="00F94EB5"/>
    <w:rsid w:val="00FA2F9C"/>
    <w:rsid w:val="00FA4359"/>
    <w:rsid w:val="00FA4C84"/>
    <w:rsid w:val="00FA560E"/>
    <w:rsid w:val="00FB0F18"/>
    <w:rsid w:val="00FC0EB2"/>
    <w:rsid w:val="00FC2956"/>
    <w:rsid w:val="00FC5C42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98ACC"/>
  <w15:chartTrackingRefBased/>
  <w15:docId w15:val="{B4F6FEF7-8DDB-4B33-BC33-10DAECF5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A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20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AAF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ListParagraph">
    <w:name w:val="List Paragraph"/>
    <w:basedOn w:val="Normal"/>
    <w:uiPriority w:val="34"/>
    <w:unhideWhenUsed/>
    <w:rsid w:val="000553BC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C636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5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17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8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10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9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77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2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81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7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0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2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5636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3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8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527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8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4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5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6302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6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89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87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8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8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7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9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4160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3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58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032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7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2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81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0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7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ana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C40AD7139945B9A663203754DD6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4EF1-1D6A-48C8-9EC5-C9670309AAAD}"/>
      </w:docPartPr>
      <w:docPartBody>
        <w:p w:rsidR="00EE7817" w:rsidRDefault="00A53C72">
          <w:pPr>
            <w:pStyle w:val="08C40AD7139945B9A663203754DD63F7"/>
          </w:pPr>
          <w:r w:rsidRPr="009D0878">
            <w:t>Address</w:t>
          </w:r>
        </w:p>
      </w:docPartBody>
    </w:docPart>
    <w:docPart>
      <w:docPartPr>
        <w:name w:val="49F2463F5FEF4539A42213020F5A7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6963E-C77B-4DF4-908A-749CA6EF0FA8}"/>
      </w:docPartPr>
      <w:docPartBody>
        <w:p w:rsidR="00EE7817" w:rsidRDefault="00A53C72">
          <w:pPr>
            <w:pStyle w:val="49F2463F5FEF4539A42213020F5A7FF3"/>
          </w:pPr>
          <w:r w:rsidRPr="009D0878">
            <w:t>Phone</w:t>
          </w:r>
        </w:p>
      </w:docPartBody>
    </w:docPart>
    <w:docPart>
      <w:docPartPr>
        <w:name w:val="E590474FF8424947903B790D49852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355B8-FEBC-420C-9A83-EE8E935A95B7}"/>
      </w:docPartPr>
      <w:docPartBody>
        <w:p w:rsidR="00EE7817" w:rsidRDefault="00A53C72">
          <w:pPr>
            <w:pStyle w:val="E590474FF8424947903B790D49852EEB"/>
          </w:pPr>
          <w:r w:rsidRPr="009D0878">
            <w:t>Email</w:t>
          </w:r>
        </w:p>
      </w:docPartBody>
    </w:docPart>
    <w:docPart>
      <w:docPartPr>
        <w:name w:val="341F50ADBD8342B6B3BC78B7DA874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048FB-12C8-495E-A0BA-60E9CB75AC11}"/>
      </w:docPartPr>
      <w:docPartBody>
        <w:p w:rsidR="00EE7817" w:rsidRDefault="00A53C72">
          <w:pPr>
            <w:pStyle w:val="341F50ADBD8342B6B3BC78B7DA874BF5"/>
          </w:pPr>
          <w:r w:rsidRPr="009D0878">
            <w:t>LinkedIn Profile</w:t>
          </w:r>
        </w:p>
      </w:docPartBody>
    </w:docPart>
    <w:docPart>
      <w:docPartPr>
        <w:name w:val="8172D876F5F34536BF25145349E0C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A456D-BED7-4DE3-934D-9F84C626FC6E}"/>
      </w:docPartPr>
      <w:docPartBody>
        <w:p w:rsidR="00EE7817" w:rsidRDefault="00A53C72">
          <w:pPr>
            <w:pStyle w:val="8172D876F5F34536BF25145349E0C656"/>
          </w:pPr>
          <w:r w:rsidRPr="00565B06">
            <w:t>Education</w:t>
          </w:r>
        </w:p>
      </w:docPartBody>
    </w:docPart>
    <w:docPart>
      <w:docPartPr>
        <w:name w:val="C059818AC1FE4C0FB30A756F6F8B9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15870-446B-4E1B-B503-964AD037405E}"/>
      </w:docPartPr>
      <w:docPartBody>
        <w:p w:rsidR="00EE7817" w:rsidRDefault="00A53C72">
          <w:pPr>
            <w:pStyle w:val="C059818AC1FE4C0FB30A756F6F8B9B84"/>
          </w:pPr>
          <w:r w:rsidRPr="00565B06">
            <w:t>Activities</w:t>
          </w:r>
        </w:p>
      </w:docPartBody>
    </w:docPart>
    <w:docPart>
      <w:docPartPr>
        <w:name w:val="2018AF52542A4FE496D5376E5FDFD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630F6-FBF3-489E-8485-E71E8D72A419}"/>
      </w:docPartPr>
      <w:docPartBody>
        <w:p w:rsidR="00EE7817" w:rsidRDefault="00E95423" w:rsidP="00E95423">
          <w:pPr>
            <w:pStyle w:val="2018AF52542A4FE496D5376E5FDFD6DD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10006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23"/>
    <w:rsid w:val="00104BBA"/>
    <w:rsid w:val="00223CB0"/>
    <w:rsid w:val="003B4FA7"/>
    <w:rsid w:val="004E2458"/>
    <w:rsid w:val="005551E2"/>
    <w:rsid w:val="006C6E06"/>
    <w:rsid w:val="009D506D"/>
    <w:rsid w:val="00A53C72"/>
    <w:rsid w:val="00AF4EF5"/>
    <w:rsid w:val="00BC1B29"/>
    <w:rsid w:val="00E43DEB"/>
    <w:rsid w:val="00E95423"/>
    <w:rsid w:val="00E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542F51384A4D40BA23CC407DABB9B2">
    <w:name w:val="4A542F51384A4D40BA23CC407DABB9B2"/>
  </w:style>
  <w:style w:type="paragraph" w:customStyle="1" w:styleId="C070AD56307E4B94A11A70CBD9618334">
    <w:name w:val="C070AD56307E4B94A11A70CBD9618334"/>
  </w:style>
  <w:style w:type="paragraph" w:customStyle="1" w:styleId="08C40AD7139945B9A663203754DD63F7">
    <w:name w:val="08C40AD7139945B9A663203754DD63F7"/>
  </w:style>
  <w:style w:type="paragraph" w:customStyle="1" w:styleId="49F2463F5FEF4539A42213020F5A7FF3">
    <w:name w:val="49F2463F5FEF4539A42213020F5A7FF3"/>
  </w:style>
  <w:style w:type="paragraph" w:customStyle="1" w:styleId="E590474FF8424947903B790D49852EEB">
    <w:name w:val="E590474FF8424947903B790D49852EEB"/>
  </w:style>
  <w:style w:type="paragraph" w:customStyle="1" w:styleId="341F50ADBD8342B6B3BC78B7DA874BF5">
    <w:name w:val="341F50ADBD8342B6B3BC78B7DA874BF5"/>
  </w:style>
  <w:style w:type="paragraph" w:customStyle="1" w:styleId="4D528A76E5734D17AEE1D4BF32ABF7EA">
    <w:name w:val="4D528A76E5734D17AEE1D4BF32ABF7EA"/>
  </w:style>
  <w:style w:type="paragraph" w:customStyle="1" w:styleId="46CA50B186894D319729555B0D674D09">
    <w:name w:val="46CA50B186894D319729555B0D674D09"/>
  </w:style>
  <w:style w:type="paragraph" w:customStyle="1" w:styleId="5FBC81A6FD4A41CFBD38A477203407BB">
    <w:name w:val="5FBC81A6FD4A41CFBD38A477203407BB"/>
  </w:style>
  <w:style w:type="paragraph" w:customStyle="1" w:styleId="8172D876F5F34536BF25145349E0C656">
    <w:name w:val="8172D876F5F34536BF25145349E0C656"/>
  </w:style>
  <w:style w:type="paragraph" w:customStyle="1" w:styleId="F2A0C0F74DCA4EF0BED72663ACBB6723">
    <w:name w:val="F2A0C0F74DCA4EF0BED72663ACBB6723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52E4875B222425FB7D1A40430A4677F">
    <w:name w:val="352E4875B222425FB7D1A40430A4677F"/>
  </w:style>
  <w:style w:type="paragraph" w:customStyle="1" w:styleId="63461449D3CD43429F4857813F46F2DA">
    <w:name w:val="63461449D3CD43429F4857813F46F2DA"/>
  </w:style>
  <w:style w:type="paragraph" w:customStyle="1" w:styleId="F8B0FB2029F343BB8FF239B65E6F60CB">
    <w:name w:val="F8B0FB2029F343BB8FF239B65E6F60CB"/>
  </w:style>
  <w:style w:type="paragraph" w:customStyle="1" w:styleId="80C8193F1CEB4FD9BFE56E9546F82DD2">
    <w:name w:val="80C8193F1CEB4FD9BFE56E9546F82DD2"/>
  </w:style>
  <w:style w:type="paragraph" w:customStyle="1" w:styleId="8C28634BD32C4175B89BB6EBD20F5DF2">
    <w:name w:val="8C28634BD32C4175B89BB6EBD20F5DF2"/>
  </w:style>
  <w:style w:type="paragraph" w:customStyle="1" w:styleId="71FC4E6DDBE449EB95F171C0E49A5FA0">
    <w:name w:val="71FC4E6DDBE449EB95F171C0E49A5FA0"/>
  </w:style>
  <w:style w:type="paragraph" w:customStyle="1" w:styleId="885B80CA7C824188B82319DA9C84EB20">
    <w:name w:val="885B80CA7C824188B82319DA9C84EB20"/>
  </w:style>
  <w:style w:type="paragraph" w:customStyle="1" w:styleId="3EAD1E27605A4CECAE4BD5EB2F7EB975">
    <w:name w:val="3EAD1E27605A4CECAE4BD5EB2F7EB975"/>
  </w:style>
  <w:style w:type="paragraph" w:customStyle="1" w:styleId="6D9021DAACD643F3ACFE603F74D319C2">
    <w:name w:val="6D9021DAACD643F3ACFE603F74D319C2"/>
  </w:style>
  <w:style w:type="paragraph" w:customStyle="1" w:styleId="EB2D169C01D644D99FA1E79770AB6F7E">
    <w:name w:val="EB2D169C01D644D99FA1E79770AB6F7E"/>
  </w:style>
  <w:style w:type="paragraph" w:customStyle="1" w:styleId="235239A38CB84D9C9EC7B3E81BB92B18">
    <w:name w:val="235239A38CB84D9C9EC7B3E81BB92B18"/>
  </w:style>
  <w:style w:type="paragraph" w:customStyle="1" w:styleId="720FA272E1874528974C8E6D62C6B402">
    <w:name w:val="720FA272E1874528974C8E6D62C6B402"/>
  </w:style>
  <w:style w:type="paragraph" w:customStyle="1" w:styleId="8E3D3BD2684A48E98D36A83A1704DB9C">
    <w:name w:val="8E3D3BD2684A48E98D36A83A1704DB9C"/>
  </w:style>
  <w:style w:type="paragraph" w:customStyle="1" w:styleId="F7E701E69A384CF58217CA41190B57E6">
    <w:name w:val="F7E701E69A384CF58217CA41190B57E6"/>
  </w:style>
  <w:style w:type="paragraph" w:customStyle="1" w:styleId="8F6D515B12FB4B038F45C315751EC5B6">
    <w:name w:val="8F6D515B12FB4B038F45C315751EC5B6"/>
  </w:style>
  <w:style w:type="paragraph" w:customStyle="1" w:styleId="7F66348E6CD64B24A031DC5526400706">
    <w:name w:val="7F66348E6CD64B24A031DC5526400706"/>
  </w:style>
  <w:style w:type="paragraph" w:customStyle="1" w:styleId="D2512EE848FE4847B50DD389FF47794B">
    <w:name w:val="D2512EE848FE4847B50DD389FF47794B"/>
  </w:style>
  <w:style w:type="paragraph" w:customStyle="1" w:styleId="BD9773CAA96241C1B3B857403F52E914">
    <w:name w:val="BD9773CAA96241C1B3B857403F52E914"/>
  </w:style>
  <w:style w:type="paragraph" w:customStyle="1" w:styleId="6397C94465BF45C9980E26B332D4FB0D">
    <w:name w:val="6397C94465BF45C9980E26B332D4FB0D"/>
  </w:style>
  <w:style w:type="paragraph" w:customStyle="1" w:styleId="565AEC8691B84605BC430E94507FA67F">
    <w:name w:val="565AEC8691B84605BC430E94507FA67F"/>
  </w:style>
  <w:style w:type="paragraph" w:customStyle="1" w:styleId="85B69A1C791F45B08F50EF47ABA44FD3">
    <w:name w:val="85B69A1C791F45B08F50EF47ABA44FD3"/>
  </w:style>
  <w:style w:type="paragraph" w:customStyle="1" w:styleId="E1BC6B3C07E94800969CA5CF4FF9EA50">
    <w:name w:val="E1BC6B3C07E94800969CA5CF4FF9EA50"/>
  </w:style>
  <w:style w:type="paragraph" w:customStyle="1" w:styleId="064E8BD313954F74B6E9522ED59DFF9E">
    <w:name w:val="064E8BD313954F74B6E9522ED59DFF9E"/>
  </w:style>
  <w:style w:type="paragraph" w:customStyle="1" w:styleId="3A329C3347174E84A423326E7C2862AE">
    <w:name w:val="3A329C3347174E84A423326E7C2862AE"/>
  </w:style>
  <w:style w:type="paragraph" w:customStyle="1" w:styleId="3ECB3F3D65C2403D93D9E660CD601072">
    <w:name w:val="3ECB3F3D65C2403D93D9E660CD601072"/>
  </w:style>
  <w:style w:type="paragraph" w:customStyle="1" w:styleId="EAC97A2EC86B4D529D27793C02872247">
    <w:name w:val="EAC97A2EC86B4D529D27793C02872247"/>
  </w:style>
  <w:style w:type="paragraph" w:customStyle="1" w:styleId="C059818AC1FE4C0FB30A756F6F8B9B84">
    <w:name w:val="C059818AC1FE4C0FB30A756F6F8B9B84"/>
  </w:style>
  <w:style w:type="paragraph" w:customStyle="1" w:styleId="E73F2614867C418986DA5C91A5646917">
    <w:name w:val="E73F2614867C418986DA5C91A5646917"/>
  </w:style>
  <w:style w:type="paragraph" w:customStyle="1" w:styleId="A81C893C96444A8E88DF895D7ACBFA19">
    <w:name w:val="A81C893C96444A8E88DF895D7ACBFA19"/>
    <w:rsid w:val="00E95423"/>
  </w:style>
  <w:style w:type="paragraph" w:customStyle="1" w:styleId="640E230B0FF94D1DA4C7CECF2A040334">
    <w:name w:val="640E230B0FF94D1DA4C7CECF2A040334"/>
    <w:rsid w:val="00E95423"/>
  </w:style>
  <w:style w:type="paragraph" w:customStyle="1" w:styleId="EAC79627767E4231BDF0C150B0579E2B">
    <w:name w:val="EAC79627767E4231BDF0C150B0579E2B"/>
    <w:rsid w:val="00E95423"/>
  </w:style>
  <w:style w:type="paragraph" w:customStyle="1" w:styleId="B0994E7046C24E93AF6282A0BA388140">
    <w:name w:val="B0994E7046C24E93AF6282A0BA388140"/>
    <w:rsid w:val="00E95423"/>
  </w:style>
  <w:style w:type="paragraph" w:customStyle="1" w:styleId="242285658A8145FEABBEF5B0AB72DA76">
    <w:name w:val="242285658A8145FEABBEF5B0AB72DA76"/>
    <w:rsid w:val="00E95423"/>
  </w:style>
  <w:style w:type="paragraph" w:customStyle="1" w:styleId="E06F04BFDA204848B4F3752D028A1AAF">
    <w:name w:val="E06F04BFDA204848B4F3752D028A1AAF"/>
    <w:rsid w:val="00E95423"/>
  </w:style>
  <w:style w:type="paragraph" w:customStyle="1" w:styleId="2018AF52542A4FE496D5376E5FDFD6DD">
    <w:name w:val="2018AF52542A4FE496D5376E5FDFD6DD"/>
    <w:rsid w:val="00E95423"/>
  </w:style>
  <w:style w:type="paragraph" w:customStyle="1" w:styleId="D7230A24AA9D4B20B3F000764232380A">
    <w:name w:val="D7230A24AA9D4B20B3F000764232380A"/>
    <w:rsid w:val="00E95423"/>
  </w:style>
  <w:style w:type="paragraph" w:customStyle="1" w:styleId="A9AF9F1D00784196B663640B9D3128AA">
    <w:name w:val="A9AF9F1D00784196B663640B9D3128AA"/>
    <w:rsid w:val="00E95423"/>
  </w:style>
  <w:style w:type="paragraph" w:customStyle="1" w:styleId="9D57642702B3DF41A5BBA94401D8F6B3">
    <w:name w:val="9D57642702B3DF41A5BBA94401D8F6B3"/>
    <w:rsid w:val="006C6E06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45427769D263FA43B45A02D16464F34A">
    <w:name w:val="45427769D263FA43B45A02D16464F34A"/>
    <w:rsid w:val="006C6E06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Diktamou 5, Heraklion, Crete, Greece</CompanyAddress>
  <CompanyPhone>+30 6937856396</CompanyPhone>
  <CompanyFax/>
  <CompanyEmail>danaesavvidi@gmail.com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C:\Users\Danae\AppData\Roaming\Microsoft\Templates\Student Resume (Modern design).dotx</Template>
  <TotalTime>14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Danae</dc:creator>
  <cp:keywords>Danae Savvidi</cp:keywords>
  <dc:description/>
  <cp:lastModifiedBy>danae savvidi</cp:lastModifiedBy>
  <cp:revision>3</cp:revision>
  <dcterms:created xsi:type="dcterms:W3CDTF">2019-08-20T08:34:00Z</dcterms:created>
  <dcterms:modified xsi:type="dcterms:W3CDTF">2019-08-20T13:06:00Z</dcterms:modified>
  <cp:category/>
  <cp:contentStatus/>
</cp:coreProperties>
</file>